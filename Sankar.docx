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373C" w14:textId="77777777" w:rsidR="00E2193D" w:rsidRDefault="00E2193D"/>
    <w:tbl>
      <w:tblPr>
        <w:tblStyle w:val="TableGrid"/>
        <w:tblW w:w="5117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010"/>
        <w:gridCol w:w="3832"/>
      </w:tblGrid>
      <w:tr w:rsidR="00C42F23" w14:paraId="72793904" w14:textId="77777777" w:rsidTr="00E2193D">
        <w:trPr>
          <w:trHeight w:hRule="exact" w:val="1008"/>
        </w:trPr>
        <w:tc>
          <w:tcPr>
            <w:tcW w:w="5010" w:type="dxa"/>
            <w:tcMar>
              <w:right w:w="144" w:type="dxa"/>
            </w:tcMar>
            <w:vAlign w:val="bottom"/>
          </w:tcPr>
          <w:p w14:paraId="0D53308C" w14:textId="64679159" w:rsidR="007A0F44" w:rsidRPr="00D14C4B" w:rsidRDefault="009545EF" w:rsidP="00811971">
            <w:pPr>
              <w:pStyle w:val="Title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14C4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Babasankarreddy Gopidi</w:t>
            </w:r>
          </w:p>
          <w:p w14:paraId="4171F112" w14:textId="77777777" w:rsidR="007A0237" w:rsidRPr="00D14C4B" w:rsidRDefault="007A0237" w:rsidP="00811971">
            <w:pPr>
              <w:pStyle w:val="Title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25B89CF1" w14:textId="263F1061" w:rsidR="007A0F44" w:rsidRPr="00B91726" w:rsidRDefault="00E2193D" w:rsidP="00811971">
            <w:pPr>
              <w:pStyle w:val="Subtitle"/>
              <w:rPr>
                <w:rFonts w:cstheme="majorHAnsi"/>
                <w:sz w:val="18"/>
                <w:szCs w:val="18"/>
              </w:rPr>
            </w:pPr>
            <w:r w:rsidRPr="00D14C4B">
              <w:rPr>
                <w:rFonts w:cstheme="majorHAnsi"/>
                <w:sz w:val="20"/>
                <w:szCs w:val="20"/>
              </w:rPr>
              <w:t xml:space="preserve">AWS &amp; </w:t>
            </w:r>
            <w:r w:rsidR="002239C7" w:rsidRPr="00D14C4B">
              <w:rPr>
                <w:rFonts w:cstheme="majorHAnsi"/>
                <w:sz w:val="20"/>
                <w:szCs w:val="20"/>
              </w:rPr>
              <w:t>DevOps Engineer</w:t>
            </w:r>
          </w:p>
        </w:tc>
        <w:tc>
          <w:tcPr>
            <w:tcW w:w="3832" w:type="dxa"/>
            <w:tcMar>
              <w:left w:w="144" w:type="dxa"/>
            </w:tcMar>
            <w:vAlign w:val="bottom"/>
          </w:tcPr>
          <w:p w14:paraId="672A6659" w14:textId="77777777" w:rsidR="007A0F44" w:rsidRPr="00B91726" w:rsidRDefault="007A0F44" w:rsidP="00811971">
            <w:pPr>
              <w:pStyle w:val="ContactInfo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37132F6" w14:textId="0E2356CD" w:rsidR="007A0F44" w:rsidRPr="00D14C4B" w:rsidRDefault="00E2193D" w:rsidP="00811971">
            <w:pPr>
              <w:pStyle w:val="ContactInfo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B91726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369DFB6" wp14:editId="5FB7F9BE">
                      <wp:extent cx="109728" cy="109728"/>
                      <wp:effectExtent l="0" t="0" r="5080" b="5080"/>
                      <wp:docPr id="7" name="Telephone icon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97CB4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asciiTheme="majorHAnsi" w:eastAsia="Calibri" w:hAnsiTheme="majorHAnsi" w:cstheme="majorHAnsi"/>
                <w:b/>
                <w:color w:val="595959"/>
                <w:sz w:val="18"/>
                <w:szCs w:val="18"/>
              </w:rPr>
              <w:t xml:space="preserve"> </w:t>
            </w:r>
            <w:r w:rsidR="002239C7" w:rsidRPr="00D14C4B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+</w:t>
            </w:r>
            <w:r w:rsidR="00141E9F" w:rsidRPr="00D14C4B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91-</w:t>
            </w:r>
            <w:r w:rsidR="006073C9" w:rsidRPr="00D14C4B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7337228176</w:t>
            </w:r>
            <w:r w:rsidR="002239C7" w:rsidRPr="00D14C4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79CBD6D" w14:textId="4719B885" w:rsidR="007A0F44" w:rsidRPr="00B91726" w:rsidRDefault="00E2193D" w:rsidP="00811971">
            <w:pPr>
              <w:pStyle w:val="ContactInfo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r w:rsidRPr="00D14C4B">
              <w:rPr>
                <w:rFonts w:asciiTheme="majorHAnsi" w:hAnsiTheme="majorHAnsi" w:cstheme="maj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0C342A8" wp14:editId="3DE11840">
                      <wp:extent cx="137160" cy="91440"/>
                      <wp:effectExtent l="0" t="0" r="0" b="3810"/>
                      <wp:docPr id="8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942CD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" path="m108,21r,l60,58,12,21v-1,-1,-1,-2,,-3c13,16,14,16,16,17l60,51,104,17v1,-1,3,-1,4,1c109,19,109,20,108,21r,xm114,r,l6,c3,,,3,,6l,74v,3,3,6,6,6l114,80v3,,6,-3,6,-6l120,6c120,3,117,,114,xe" fillcolor="#77448b [3204]" stroked="f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Pr="00D14C4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250C21" w:rsidRPr="00D14C4B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AE0E18" w:rsidRPr="00D14C4B">
              <w:rPr>
                <w:rFonts w:asciiTheme="majorHAnsi" w:hAnsiTheme="majorHAnsi" w:cstheme="majorHAnsi"/>
                <w:sz w:val="20"/>
                <w:szCs w:val="20"/>
              </w:rPr>
              <w:t>ankarreddy1428</w:t>
            </w:r>
            <w:r w:rsidR="00B826CB" w:rsidRPr="00D14C4B">
              <w:rPr>
                <w:rFonts w:asciiTheme="majorHAnsi" w:hAnsiTheme="majorHAnsi" w:cstheme="majorHAnsi"/>
                <w:sz w:val="20"/>
                <w:szCs w:val="20"/>
              </w:rPr>
              <w:t>@gmail.com</w:t>
            </w:r>
            <w:r w:rsidR="00AE0E18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C42F23" w14:paraId="53B604E4" w14:textId="77777777" w:rsidTr="00C4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A37501D" w14:textId="77777777" w:rsidR="000E24AC" w:rsidRPr="00B91726" w:rsidRDefault="002239C7" w:rsidP="009D0878">
            <w:pPr>
              <w:pStyle w:val="Icons"/>
              <w:rPr>
                <w:rFonts w:asciiTheme="majorHAnsi" w:hAnsiTheme="majorHAnsi" w:cstheme="majorHAnsi"/>
                <w:sz w:val="18"/>
                <w:szCs w:val="18"/>
              </w:rPr>
            </w:pPr>
            <w:r w:rsidRPr="00B91726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1C6C96BC" wp14:editId="0777777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09AB4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" path="m54,l815,r17,3l847,10r11,12l866,37r3,17l866,71r-8,15l847,98r-15,8l815,108r-761,l37,106,22,98,10,86,3,71,,54,3,37,10,22,22,10,37,3,54,xe" fillcolor="white [3212]" stroked="f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" path="m54,l815,r17,2l847,10r11,12l866,37r3,17l866,71r-8,15l847,98r-15,7l815,108r-761,l37,105,22,98,10,86,3,71,,54,3,37,10,22,22,10,37,2,54,xe" fillcolor="white [3212]" stroked="f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" path="m54,l815,r17,3l847,11r11,12l866,37r3,18l866,72r-8,15l847,98r-15,8l815,109r-761,l37,106,22,98,10,87,3,72,,55,3,37,10,23,22,11,37,3,54,xe" fillcolor="white [3212]" stroked="f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1F2161F" w14:textId="6F860142" w:rsidR="000E24AC" w:rsidRPr="00D14C4B" w:rsidRDefault="00C57B09" w:rsidP="007850D1">
            <w:pPr>
              <w:pStyle w:val="Heading1"/>
              <w:rPr>
                <w:rFonts w:cstheme="majorHAnsi"/>
                <w:sz w:val="20"/>
                <w:szCs w:val="20"/>
              </w:rPr>
            </w:pPr>
            <w:r w:rsidRPr="00D14C4B">
              <w:rPr>
                <w:rFonts w:cstheme="majorHAnsi"/>
                <w:b/>
                <w:i/>
                <w:sz w:val="20"/>
                <w:szCs w:val="20"/>
              </w:rPr>
              <w:t xml:space="preserve">AWS &amp; </w:t>
            </w:r>
            <w:r w:rsidR="002239C7" w:rsidRPr="00D14C4B">
              <w:rPr>
                <w:rFonts w:cstheme="majorHAnsi"/>
                <w:b/>
                <w:i/>
                <w:sz w:val="20"/>
                <w:szCs w:val="20"/>
              </w:rPr>
              <w:t>DevOps Engineer</w:t>
            </w:r>
          </w:p>
        </w:tc>
      </w:tr>
    </w:tbl>
    <w:p w14:paraId="726B5C95" w14:textId="77777777" w:rsidR="0071186B" w:rsidRPr="00D14C4B" w:rsidRDefault="002239C7" w:rsidP="00DA7E4A">
      <w:pPr>
        <w:shd w:val="clear" w:color="auto" w:fill="FFFFFF"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 w:rsidRPr="00D14C4B">
        <w:rPr>
          <w:rFonts w:asciiTheme="majorHAnsi" w:hAnsiTheme="majorHAnsi" w:cstheme="majorHAnsi"/>
          <w:b/>
          <w:bCs/>
          <w:color w:val="000000"/>
          <w:sz w:val="20"/>
          <w:szCs w:val="20"/>
        </w:rPr>
        <w:t>Professional Summary:</w:t>
      </w:r>
      <w:bookmarkStart w:id="0" w:name="_Hlk478309363"/>
    </w:p>
    <w:bookmarkEnd w:id="0"/>
    <w:p w14:paraId="0E5FB3CF" w14:textId="565B8C18" w:rsidR="00367FFE" w:rsidRPr="00D14C4B" w:rsidRDefault="002239C7" w:rsidP="00367FFE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D14C4B">
        <w:rPr>
          <w:rFonts w:asciiTheme="majorHAnsi" w:eastAsia="Arial" w:hAnsiTheme="majorHAnsi" w:cstheme="majorHAnsi"/>
          <w:bCs/>
          <w:sz w:val="20"/>
          <w:szCs w:val="20"/>
        </w:rPr>
        <w:t xml:space="preserve">Having </w:t>
      </w:r>
      <w:r w:rsidR="00641704" w:rsidRPr="00D14C4B">
        <w:rPr>
          <w:rFonts w:asciiTheme="majorHAnsi" w:eastAsia="Arial" w:hAnsiTheme="majorHAnsi" w:cstheme="majorHAnsi"/>
          <w:bCs/>
          <w:sz w:val="20"/>
          <w:szCs w:val="20"/>
        </w:rPr>
        <w:t>2</w:t>
      </w:r>
      <w:r w:rsidRPr="00D14C4B">
        <w:rPr>
          <w:rFonts w:asciiTheme="majorHAnsi" w:eastAsia="Arial" w:hAnsiTheme="majorHAnsi" w:cstheme="majorHAnsi"/>
          <w:bCs/>
          <w:sz w:val="20"/>
          <w:szCs w:val="20"/>
        </w:rPr>
        <w:t xml:space="preserve"> Years of IT experience as </w:t>
      </w:r>
      <w:r w:rsidR="00641704" w:rsidRPr="00D14C4B">
        <w:rPr>
          <w:rFonts w:asciiTheme="majorHAnsi" w:eastAsia="Arial" w:hAnsiTheme="majorHAnsi" w:cstheme="majorHAnsi"/>
          <w:b/>
          <w:sz w:val="20"/>
          <w:szCs w:val="20"/>
        </w:rPr>
        <w:t xml:space="preserve">AWS &amp; </w:t>
      </w:r>
      <w:r w:rsidRPr="00D14C4B">
        <w:rPr>
          <w:rFonts w:asciiTheme="majorHAnsi" w:eastAsia="Arial" w:hAnsiTheme="majorHAnsi" w:cstheme="majorHAnsi"/>
          <w:b/>
          <w:sz w:val="20"/>
          <w:szCs w:val="20"/>
        </w:rPr>
        <w:t>DevOps engineer</w:t>
      </w:r>
      <w:r w:rsidRPr="00D14C4B">
        <w:rPr>
          <w:rFonts w:asciiTheme="majorHAnsi" w:eastAsia="Arial" w:hAnsiTheme="majorHAnsi" w:cstheme="majorHAnsi"/>
          <w:bCs/>
          <w:sz w:val="20"/>
          <w:szCs w:val="20"/>
        </w:rPr>
        <w:t xml:space="preserve"> in areas of </w:t>
      </w:r>
      <w:r w:rsidRPr="00D14C4B">
        <w:rPr>
          <w:rFonts w:asciiTheme="majorHAnsi" w:eastAsia="Arial" w:hAnsiTheme="majorHAnsi" w:cstheme="majorHAnsi"/>
          <w:b/>
          <w:sz w:val="20"/>
          <w:szCs w:val="20"/>
        </w:rPr>
        <w:t>Software Configuration Management, Version Control, Build and Release management</w:t>
      </w:r>
      <w:r w:rsidRPr="00D14C4B">
        <w:rPr>
          <w:rFonts w:asciiTheme="majorHAnsi" w:eastAsia="Arial" w:hAnsiTheme="majorHAnsi" w:cstheme="majorHAnsi"/>
          <w:bCs/>
          <w:sz w:val="20"/>
          <w:szCs w:val="20"/>
        </w:rPr>
        <w:t xml:space="preserve">, Cloud Integration using various automation tools the end-to-end </w:t>
      </w:r>
      <w:r w:rsidRPr="00D14C4B">
        <w:rPr>
          <w:rFonts w:asciiTheme="majorHAnsi" w:eastAsia="Arial" w:hAnsiTheme="majorHAnsi" w:cstheme="majorHAnsi"/>
          <w:b/>
          <w:sz w:val="20"/>
          <w:szCs w:val="20"/>
        </w:rPr>
        <w:t>CI/CD deployment process.</w:t>
      </w:r>
      <w:r w:rsidRPr="00D14C4B">
        <w:rPr>
          <w:rFonts w:asciiTheme="majorHAnsi" w:eastAsia="Arial" w:hAnsiTheme="majorHAnsi" w:cstheme="majorHAnsi"/>
          <w:bCs/>
          <w:sz w:val="20"/>
          <w:szCs w:val="20"/>
        </w:rPr>
        <w:t xml:space="preserve"> Professional experience in Configuring and Deploying </w:t>
      </w:r>
      <w:r w:rsidR="00C51E7E" w:rsidRPr="00D14C4B">
        <w:rPr>
          <w:rFonts w:asciiTheme="majorHAnsi" w:eastAsia="Arial" w:hAnsiTheme="majorHAnsi" w:cstheme="majorHAnsi"/>
          <w:b/>
          <w:sz w:val="20"/>
          <w:szCs w:val="20"/>
        </w:rPr>
        <w:t>cloud services</w:t>
      </w:r>
      <w:r w:rsidRPr="00D14C4B">
        <w:rPr>
          <w:rFonts w:asciiTheme="majorHAnsi" w:eastAsia="Arial" w:hAnsiTheme="majorHAnsi" w:cstheme="majorHAnsi"/>
          <w:bCs/>
          <w:sz w:val="20"/>
          <w:szCs w:val="20"/>
        </w:rPr>
        <w:t xml:space="preserve"> on </w:t>
      </w:r>
      <w:r w:rsidRPr="00D14C4B">
        <w:rPr>
          <w:rFonts w:asciiTheme="majorHAnsi" w:eastAsia="Arial" w:hAnsiTheme="majorHAnsi" w:cstheme="majorHAnsi"/>
          <w:b/>
          <w:sz w:val="20"/>
          <w:szCs w:val="20"/>
        </w:rPr>
        <w:t>AW</w:t>
      </w:r>
      <w:r w:rsidR="00641704" w:rsidRPr="00D14C4B">
        <w:rPr>
          <w:rFonts w:asciiTheme="majorHAnsi" w:eastAsia="Arial" w:hAnsiTheme="majorHAnsi" w:cstheme="majorHAnsi"/>
          <w:b/>
          <w:sz w:val="20"/>
          <w:szCs w:val="20"/>
        </w:rPr>
        <w:t>S</w:t>
      </w:r>
      <w:r w:rsidRPr="00D14C4B">
        <w:rPr>
          <w:rFonts w:asciiTheme="majorHAnsi" w:eastAsia="Arial" w:hAnsiTheme="majorHAnsi" w:cstheme="majorHAnsi"/>
          <w:b/>
          <w:sz w:val="20"/>
          <w:szCs w:val="20"/>
        </w:rPr>
        <w:t xml:space="preserve"> cloud environment.</w:t>
      </w:r>
      <w:r w:rsidRPr="00D14C4B">
        <w:rPr>
          <w:rFonts w:asciiTheme="majorHAnsi" w:eastAsia="Arial" w:hAnsiTheme="majorHAnsi" w:cstheme="majorHAnsi"/>
          <w:bCs/>
          <w:sz w:val="20"/>
          <w:szCs w:val="20"/>
        </w:rPr>
        <w:t xml:space="preserve"> </w:t>
      </w:r>
    </w:p>
    <w:p w14:paraId="111A53CE" w14:textId="142008C2" w:rsidR="00B11645" w:rsidRPr="00D14C4B" w:rsidRDefault="00B11645" w:rsidP="00B1164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Cs/>
          <w:sz w:val="20"/>
          <w:szCs w:val="20"/>
        </w:rPr>
      </w:pPr>
      <w:r w:rsidRPr="00D14C4B">
        <w:rPr>
          <w:rFonts w:asciiTheme="majorHAnsi" w:hAnsiTheme="majorHAnsi" w:cstheme="majorHAnsi"/>
          <w:bCs/>
          <w:sz w:val="20"/>
          <w:szCs w:val="20"/>
        </w:rPr>
        <w:t>Extensive experience with broad range of AWS Services like EC2, Auto Scaling, VPC, Route 53, S3, RDS, IAM, Cloud Watch, EFS, Cloud Trail, Elastic Load Balancer.</w:t>
      </w:r>
    </w:p>
    <w:p w14:paraId="31BEB746" w14:textId="77777777" w:rsidR="00F07F0E" w:rsidRPr="00D14C4B" w:rsidRDefault="00F07F0E" w:rsidP="00F07F0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Cs/>
          <w:sz w:val="20"/>
          <w:szCs w:val="20"/>
        </w:rPr>
      </w:pPr>
      <w:r w:rsidRPr="00D14C4B">
        <w:rPr>
          <w:rFonts w:asciiTheme="majorHAnsi" w:hAnsiTheme="majorHAnsi" w:cstheme="majorHAnsi"/>
          <w:bCs/>
          <w:sz w:val="20"/>
          <w:szCs w:val="20"/>
        </w:rPr>
        <w:t>Created snapshots to take backups of the volumes and images to store launch configurations of the EC2 instance.</w:t>
      </w:r>
    </w:p>
    <w:p w14:paraId="467280A9" w14:textId="4787898E" w:rsidR="00F07F0E" w:rsidRPr="00D14C4B" w:rsidRDefault="00F07F0E" w:rsidP="00F07F0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Cs/>
          <w:sz w:val="20"/>
          <w:szCs w:val="20"/>
        </w:rPr>
      </w:pPr>
      <w:r w:rsidRPr="00D14C4B">
        <w:rPr>
          <w:rFonts w:asciiTheme="majorHAnsi" w:hAnsiTheme="majorHAnsi" w:cstheme="majorHAnsi"/>
          <w:bCs/>
          <w:sz w:val="20"/>
          <w:szCs w:val="20"/>
        </w:rPr>
        <w:t>Creating alarms in Cloud watch service for monitoring the server metrics, performance, CPU Utilization, disk usage.</w:t>
      </w:r>
    </w:p>
    <w:p w14:paraId="35B4F51D" w14:textId="3E2D8066" w:rsidR="00B11645" w:rsidRPr="00D14C4B" w:rsidRDefault="00B11645" w:rsidP="00B1164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Cs/>
          <w:sz w:val="20"/>
          <w:szCs w:val="20"/>
        </w:rPr>
      </w:pPr>
      <w:r w:rsidRPr="00D14C4B">
        <w:rPr>
          <w:rFonts w:asciiTheme="majorHAnsi" w:hAnsiTheme="majorHAnsi" w:cstheme="majorHAnsi"/>
          <w:bCs/>
          <w:sz w:val="20"/>
          <w:szCs w:val="20"/>
        </w:rPr>
        <w:t>Experience in Linux, Windows operating systems.</w:t>
      </w:r>
    </w:p>
    <w:p w14:paraId="15E5A0E3" w14:textId="77777777" w:rsidR="00641704" w:rsidRPr="00D14C4B" w:rsidRDefault="00641704" w:rsidP="0064170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Cs/>
          <w:sz w:val="20"/>
          <w:szCs w:val="20"/>
        </w:rPr>
      </w:pPr>
      <w:r w:rsidRPr="00D14C4B">
        <w:rPr>
          <w:rFonts w:asciiTheme="majorHAnsi" w:hAnsiTheme="majorHAnsi" w:cstheme="majorHAnsi"/>
          <w:bCs/>
          <w:sz w:val="20"/>
          <w:szCs w:val="20"/>
        </w:rPr>
        <w:t>Apply advanced troubleshooting techniques to provide unique solutions to our customers' individual needs.</w:t>
      </w:r>
    </w:p>
    <w:p w14:paraId="26F67353" w14:textId="77777777" w:rsidR="00641704" w:rsidRPr="00D14C4B" w:rsidRDefault="00641704" w:rsidP="00641704">
      <w:pPr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>Drive projects that improve support-related processes and our customers’ technical support experience.</w:t>
      </w:r>
    </w:p>
    <w:p w14:paraId="1A61D722" w14:textId="171A81C8" w:rsidR="00641704" w:rsidRPr="00D14C4B" w:rsidRDefault="00641704" w:rsidP="0064170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Cs/>
          <w:sz w:val="20"/>
          <w:szCs w:val="20"/>
        </w:rPr>
      </w:pPr>
      <w:r w:rsidRPr="00D14C4B">
        <w:rPr>
          <w:rFonts w:asciiTheme="majorHAnsi" w:hAnsiTheme="majorHAnsi" w:cstheme="majorHAnsi"/>
          <w:bCs/>
          <w:sz w:val="20"/>
          <w:szCs w:val="20"/>
        </w:rPr>
        <w:t>Work within a global support team covering 24x7x365 cloud operations.</w:t>
      </w:r>
    </w:p>
    <w:p w14:paraId="1CE37448" w14:textId="23053673" w:rsidR="00B11645" w:rsidRPr="00D14C4B" w:rsidRDefault="00B11645" w:rsidP="00B1164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Cs/>
          <w:sz w:val="20"/>
          <w:szCs w:val="20"/>
        </w:rPr>
      </w:pPr>
      <w:r w:rsidRPr="00D14C4B">
        <w:rPr>
          <w:rFonts w:asciiTheme="majorHAnsi" w:hAnsiTheme="majorHAnsi" w:cstheme="majorHAnsi"/>
          <w:bCs/>
          <w:sz w:val="20"/>
          <w:szCs w:val="20"/>
        </w:rPr>
        <w:t>Fixing issues as per the Service desk ticket assigned for task.</w:t>
      </w:r>
    </w:p>
    <w:p w14:paraId="41FF579E" w14:textId="753EBE3C" w:rsidR="00F07F0E" w:rsidRPr="00B11645" w:rsidRDefault="00F07F0E" w:rsidP="00B1164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Cs/>
          <w:sz w:val="18"/>
          <w:szCs w:val="18"/>
        </w:rPr>
      </w:pPr>
      <w:r w:rsidRPr="00D14C4B">
        <w:rPr>
          <w:rFonts w:asciiTheme="majorHAnsi" w:hAnsiTheme="majorHAnsi" w:cstheme="majorHAnsi"/>
          <w:bCs/>
          <w:sz w:val="20"/>
          <w:szCs w:val="20"/>
        </w:rPr>
        <w:t>Passionate about learning new tools and technologies</w:t>
      </w:r>
      <w:r w:rsidRPr="00B11645">
        <w:rPr>
          <w:rFonts w:asciiTheme="majorHAnsi" w:hAnsiTheme="majorHAnsi" w:cstheme="majorHAnsi"/>
          <w:bCs/>
          <w:sz w:val="18"/>
          <w:szCs w:val="18"/>
        </w:rPr>
        <w:t>.</w:t>
      </w:r>
    </w:p>
    <w:p w14:paraId="6A05A809" w14:textId="77777777" w:rsidR="000E74D9" w:rsidRPr="00B91726" w:rsidRDefault="000E74D9" w:rsidP="00BE29A1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3C4BF716" w14:textId="77777777" w:rsidR="000E24AC" w:rsidRPr="00B91726" w:rsidRDefault="002239C7" w:rsidP="00BE29A1">
      <w:pPr>
        <w:rPr>
          <w:rFonts w:asciiTheme="majorHAnsi" w:eastAsia="Proxima Nova" w:hAnsiTheme="majorHAnsi" w:cstheme="majorHAnsi"/>
          <w:color w:val="000000"/>
          <w:sz w:val="18"/>
          <w:szCs w:val="18"/>
        </w:rPr>
      </w:pPr>
      <w:r w:rsidRPr="00BE29A1">
        <w:rPr>
          <w:rFonts w:asciiTheme="majorHAnsi" w:eastAsiaTheme="majorEastAsia" w:hAnsiTheme="majorHAnsi" w:cstheme="majorHAnsi"/>
          <w:caps/>
          <w:sz w:val="18"/>
          <w:szCs w:val="18"/>
        </w:rPr>
        <w:t xml:space="preserve">             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C42F23" w:rsidRPr="00D14C4B" w14:paraId="718EE1A2" w14:textId="77777777" w:rsidTr="00B77D90">
        <w:tc>
          <w:tcPr>
            <w:tcW w:w="725" w:type="dxa"/>
            <w:tcMar>
              <w:right w:w="216" w:type="dxa"/>
            </w:tcMar>
            <w:vAlign w:val="bottom"/>
          </w:tcPr>
          <w:p w14:paraId="41C8F396" w14:textId="77777777" w:rsidR="005E088C" w:rsidRPr="00D14C4B" w:rsidRDefault="002239C7" w:rsidP="00075B13">
            <w:pPr>
              <w:pStyle w:val="Icons"/>
              <w:rPr>
                <w:rFonts w:asciiTheme="majorHAnsi" w:hAnsiTheme="majorHAnsi" w:cstheme="majorHAnsi"/>
                <w:sz w:val="18"/>
                <w:szCs w:val="18"/>
              </w:rPr>
            </w:pPr>
            <w:r w:rsidRPr="00D14C4B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69709F4B" wp14:editId="07777777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DB7291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AfG6I1oEQAA7mIAAA4A&#10;AAAAAAAAAAAAAAAALgIAAGRycy9lMm9Eb2MueG1sUEsBAi0AFAAGAAgAAAAhABhq7IfZAAAAAwEA&#10;AA8AAAAAAAAAAAAAAAAAwhMAAGRycy9kb3ducmV2LnhtbFBLBQYAAAAABAAEAPMAAADIFA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F16948C" w14:textId="77777777" w:rsidR="005E088C" w:rsidRPr="00D14C4B" w:rsidRDefault="00000000" w:rsidP="00C57B09">
            <w:pPr>
              <w:pStyle w:val="Heading1"/>
              <w:tabs>
                <w:tab w:val="left" w:pos="1990"/>
              </w:tabs>
              <w:rPr>
                <w:rFonts w:cstheme="majorHAnsi"/>
                <w:sz w:val="18"/>
                <w:szCs w:val="18"/>
              </w:rPr>
            </w:pPr>
            <w:sdt>
              <w:sdtPr>
                <w:rPr>
                  <w:rFonts w:cstheme="majorHAnsi"/>
                  <w:sz w:val="18"/>
                  <w:szCs w:val="18"/>
                </w:rPr>
                <w:alias w:val="Education:"/>
                <w:tag w:val="Education:"/>
                <w:id w:val="-2131392780"/>
                <w:placeholder>
                  <w:docPart w:val="1D4F64DA17D849E9818DA9F121EC8414"/>
                </w:placeholder>
                <w:temporary/>
                <w:showingPlcHdr/>
                <w15:appearance w15:val="hidden"/>
              </w:sdtPr>
              <w:sdtContent>
                <w:r w:rsidR="002239C7" w:rsidRPr="00D14C4B">
                  <w:rPr>
                    <w:rFonts w:cstheme="majorHAnsi"/>
                    <w:sz w:val="18"/>
                    <w:szCs w:val="18"/>
                  </w:rPr>
                  <w:t>Experience</w:t>
                </w:r>
              </w:sdtContent>
            </w:sdt>
            <w:r w:rsidR="00C57B09" w:rsidRPr="00D14C4B">
              <w:rPr>
                <w:rFonts w:cstheme="majorHAnsi"/>
                <w:sz w:val="18"/>
                <w:szCs w:val="18"/>
              </w:rPr>
              <w:tab/>
            </w:r>
          </w:p>
          <w:p w14:paraId="1F4D91DB" w14:textId="7FE232F2" w:rsidR="00C57B09" w:rsidRPr="00D14C4B" w:rsidRDefault="00C57B09" w:rsidP="00C57B09">
            <w:pPr>
              <w:pStyle w:val="Heading1"/>
              <w:tabs>
                <w:tab w:val="left" w:pos="1990"/>
              </w:tabs>
              <w:rPr>
                <w:rFonts w:cstheme="majorHAnsi"/>
                <w:sz w:val="18"/>
                <w:szCs w:val="18"/>
              </w:rPr>
            </w:pPr>
            <w:r w:rsidRPr="00D14C4B">
              <w:rPr>
                <w:rFonts w:cstheme="majorHAnsi"/>
                <w:color w:val="77448B" w:themeColor="accent1"/>
                <w:sz w:val="18"/>
                <w:szCs w:val="18"/>
              </w:rPr>
              <w:t xml:space="preserve">Software Engineer| TECH MAHINDRA </w:t>
            </w:r>
            <w:r w:rsidR="00B45A4A" w:rsidRPr="00D14C4B">
              <w:rPr>
                <w:rFonts w:cstheme="majorHAnsi"/>
                <w:color w:val="77448B" w:themeColor="accent1"/>
                <w:sz w:val="18"/>
                <w:szCs w:val="18"/>
              </w:rPr>
              <w:t>LTD</w:t>
            </w:r>
          </w:p>
        </w:tc>
      </w:tr>
    </w:tbl>
    <w:p w14:paraId="09BEB8C5" w14:textId="74C314C9" w:rsidR="00B11645" w:rsidRPr="00D14C4B" w:rsidRDefault="00C57B09" w:rsidP="00B47E1E">
      <w:pPr>
        <w:pStyle w:val="Heading2"/>
        <w:rPr>
          <w:rFonts w:cstheme="majorHAnsi"/>
          <w:sz w:val="18"/>
          <w:szCs w:val="18"/>
        </w:rPr>
      </w:pPr>
      <w:r w:rsidRPr="00D14C4B">
        <w:rPr>
          <w:rFonts w:cstheme="majorHAnsi"/>
          <w:sz w:val="18"/>
          <w:szCs w:val="18"/>
        </w:rPr>
        <w:t xml:space="preserve">BH_ICS CloudOps L2 Support </w:t>
      </w:r>
      <w:r w:rsidR="002239C7" w:rsidRPr="00D14C4B">
        <w:rPr>
          <w:rFonts w:cstheme="majorHAnsi"/>
          <w:sz w:val="18"/>
          <w:szCs w:val="18"/>
        </w:rPr>
        <w:t xml:space="preserve">| </w:t>
      </w:r>
      <w:r w:rsidRPr="00D14C4B">
        <w:rPr>
          <w:rFonts w:cstheme="majorHAnsi"/>
          <w:sz w:val="18"/>
          <w:szCs w:val="18"/>
        </w:rPr>
        <w:t xml:space="preserve">IT Technical Analyst II </w:t>
      </w:r>
    </w:p>
    <w:p w14:paraId="530CF6D8" w14:textId="6D1FAA19" w:rsidR="005E088C" w:rsidRPr="00D14C4B" w:rsidRDefault="00C57B09" w:rsidP="004F199F">
      <w:pPr>
        <w:pStyle w:val="Heading3"/>
        <w:rPr>
          <w:rFonts w:cstheme="majorHAnsi"/>
          <w:sz w:val="18"/>
          <w:szCs w:val="18"/>
        </w:rPr>
      </w:pPr>
      <w:r w:rsidRPr="00D14C4B">
        <w:rPr>
          <w:rFonts w:cstheme="majorHAnsi"/>
          <w:sz w:val="18"/>
          <w:szCs w:val="18"/>
        </w:rPr>
        <w:t>DECEMBER</w:t>
      </w:r>
      <w:r w:rsidR="00BE29A1" w:rsidRPr="00D14C4B">
        <w:rPr>
          <w:rFonts w:cstheme="majorHAnsi"/>
          <w:sz w:val="18"/>
          <w:szCs w:val="18"/>
        </w:rPr>
        <w:t xml:space="preserve"> </w:t>
      </w:r>
      <w:r w:rsidR="00D80924" w:rsidRPr="00D14C4B">
        <w:rPr>
          <w:rFonts w:cstheme="majorHAnsi"/>
          <w:sz w:val="18"/>
          <w:szCs w:val="18"/>
        </w:rPr>
        <w:t>20</w:t>
      </w:r>
      <w:r w:rsidR="002239C7" w:rsidRPr="00D14C4B">
        <w:rPr>
          <w:rFonts w:cstheme="majorHAnsi"/>
          <w:sz w:val="18"/>
          <w:szCs w:val="18"/>
        </w:rPr>
        <w:t>2</w:t>
      </w:r>
      <w:r w:rsidRPr="00D14C4B">
        <w:rPr>
          <w:rFonts w:cstheme="majorHAnsi"/>
          <w:sz w:val="18"/>
          <w:szCs w:val="18"/>
        </w:rPr>
        <w:t>1</w:t>
      </w:r>
      <w:r w:rsidR="002239C7" w:rsidRPr="00D14C4B">
        <w:rPr>
          <w:rFonts w:cstheme="majorHAnsi"/>
          <w:sz w:val="18"/>
          <w:szCs w:val="18"/>
        </w:rPr>
        <w:t xml:space="preserve"> – </w:t>
      </w:r>
      <w:r w:rsidR="00D80924" w:rsidRPr="00D14C4B">
        <w:rPr>
          <w:rFonts w:cstheme="majorHAnsi"/>
          <w:sz w:val="18"/>
          <w:szCs w:val="18"/>
        </w:rPr>
        <w:t>Till date</w:t>
      </w:r>
    </w:p>
    <w:p w14:paraId="2AD40A83" w14:textId="77777777" w:rsidR="00B93FBB" w:rsidRPr="00D14C4B" w:rsidRDefault="002239C7" w:rsidP="00B93FBB">
      <w:pPr>
        <w:rPr>
          <w:rFonts w:asciiTheme="majorHAnsi" w:hAnsiTheme="majorHAnsi" w:cstheme="majorHAnsi"/>
          <w:b/>
          <w:color w:val="000000"/>
          <w:sz w:val="18"/>
          <w:szCs w:val="18"/>
        </w:rPr>
      </w:pPr>
      <w:r w:rsidRPr="00D14C4B">
        <w:rPr>
          <w:rFonts w:asciiTheme="majorHAnsi" w:hAnsiTheme="majorHAnsi" w:cstheme="majorHAnsi"/>
          <w:b/>
          <w:color w:val="000000"/>
          <w:sz w:val="18"/>
          <w:szCs w:val="18"/>
        </w:rPr>
        <w:t>Responsibilities</w:t>
      </w:r>
    </w:p>
    <w:p w14:paraId="2ADC68AF" w14:textId="225C962F" w:rsidR="00D6664A" w:rsidRPr="00D14C4B" w:rsidRDefault="002239C7" w:rsidP="00D6664A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>Maintaining EC2 services like launching instances, attaching volumes, configuring security group, monitoring EC2 instance metrics like CPU Utilization, disk read/write operation and network performance of the EC2 servers.</w:t>
      </w:r>
    </w:p>
    <w:p w14:paraId="54FA495D" w14:textId="0A1F29D4" w:rsidR="00762EF7" w:rsidRPr="00D14C4B" w:rsidRDefault="00762EF7" w:rsidP="00762EF7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>Having good knowledge in Amazon EC2 technologies</w:t>
      </w:r>
      <w:r w:rsidRPr="00D14C4B">
        <w:rPr>
          <w:rFonts w:asciiTheme="majorHAnsi" w:hAnsiTheme="majorHAnsi" w:cstheme="majorHAnsi"/>
          <w:b/>
          <w:sz w:val="20"/>
          <w:szCs w:val="20"/>
        </w:rPr>
        <w:t xml:space="preserve"> IAM, RDS, EC2, S3, EBS, Auto scaling</w:t>
      </w:r>
      <w:r w:rsidRPr="00D14C4B">
        <w:rPr>
          <w:rFonts w:asciiTheme="majorHAnsi" w:hAnsiTheme="majorHAnsi" w:cstheme="majorHAnsi"/>
          <w:sz w:val="20"/>
          <w:szCs w:val="20"/>
        </w:rPr>
        <w:t xml:space="preserve">, </w:t>
      </w:r>
      <w:r w:rsidRPr="00D14C4B">
        <w:rPr>
          <w:rFonts w:asciiTheme="majorHAnsi" w:hAnsiTheme="majorHAnsi" w:cstheme="majorHAnsi"/>
          <w:b/>
          <w:bCs/>
          <w:sz w:val="20"/>
          <w:szCs w:val="20"/>
        </w:rPr>
        <w:t>VPC</w:t>
      </w:r>
      <w:r w:rsidRPr="00D14C4B">
        <w:rPr>
          <w:rFonts w:asciiTheme="majorHAnsi" w:hAnsiTheme="majorHAnsi" w:cstheme="majorHAnsi"/>
          <w:sz w:val="20"/>
          <w:szCs w:val="20"/>
        </w:rPr>
        <w:t xml:space="preserve"> monitoring and </w:t>
      </w:r>
      <w:r w:rsidRPr="00D14C4B">
        <w:rPr>
          <w:rFonts w:asciiTheme="majorHAnsi" w:hAnsiTheme="majorHAnsi" w:cstheme="majorHAnsi"/>
          <w:b/>
          <w:bCs/>
          <w:sz w:val="20"/>
          <w:szCs w:val="20"/>
        </w:rPr>
        <w:t>Elastic load balancing.</w:t>
      </w:r>
    </w:p>
    <w:p w14:paraId="65E7B4D3" w14:textId="77E12A01" w:rsidR="00053EF0" w:rsidRPr="00D14C4B" w:rsidRDefault="002239C7" w:rsidP="00762EF7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>Experience on</w:t>
      </w:r>
      <w:r w:rsidRPr="00D14C4B">
        <w:rPr>
          <w:rFonts w:asciiTheme="majorHAnsi" w:hAnsiTheme="majorHAnsi" w:cstheme="majorHAnsi"/>
          <w:b/>
          <w:sz w:val="20"/>
          <w:szCs w:val="20"/>
        </w:rPr>
        <w:t xml:space="preserve"> GIT</w:t>
      </w:r>
      <w:r w:rsidRPr="00D14C4B">
        <w:rPr>
          <w:rFonts w:asciiTheme="majorHAnsi" w:hAnsiTheme="majorHAnsi" w:cstheme="majorHAnsi"/>
          <w:sz w:val="20"/>
          <w:szCs w:val="20"/>
        </w:rPr>
        <w:t xml:space="preserve">- Created branches, tagging, </w:t>
      </w:r>
      <w:r w:rsidRPr="00D14C4B">
        <w:rPr>
          <w:rFonts w:asciiTheme="majorHAnsi" w:hAnsiTheme="majorHAnsi" w:cstheme="majorHAnsi"/>
          <w:b/>
          <w:bCs/>
          <w:sz w:val="20"/>
          <w:szCs w:val="20"/>
        </w:rPr>
        <w:t>creating repos</w:t>
      </w:r>
      <w:r w:rsidRPr="00D14C4B">
        <w:rPr>
          <w:rFonts w:asciiTheme="majorHAnsi" w:hAnsiTheme="majorHAnsi" w:cstheme="majorHAnsi"/>
          <w:sz w:val="20"/>
          <w:szCs w:val="20"/>
        </w:rPr>
        <w:t xml:space="preserve"> in </w:t>
      </w:r>
      <w:proofErr w:type="gramStart"/>
      <w:r w:rsidRPr="00D14C4B">
        <w:rPr>
          <w:rFonts w:asciiTheme="majorHAnsi" w:hAnsiTheme="majorHAnsi" w:cstheme="majorHAnsi"/>
          <w:b/>
          <w:bCs/>
          <w:sz w:val="20"/>
          <w:szCs w:val="20"/>
        </w:rPr>
        <w:t>GitHub</w:t>
      </w:r>
      <w:proofErr w:type="gramEnd"/>
      <w:r w:rsidRPr="00D14C4B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D14C4B">
        <w:rPr>
          <w:rFonts w:asciiTheme="majorHAnsi" w:hAnsiTheme="majorHAnsi" w:cstheme="majorHAnsi"/>
          <w:sz w:val="20"/>
          <w:szCs w:val="20"/>
        </w:rPr>
        <w:t xml:space="preserve">and giving </w:t>
      </w:r>
      <w:r w:rsidRPr="00D14C4B">
        <w:rPr>
          <w:rFonts w:asciiTheme="majorHAnsi" w:hAnsiTheme="majorHAnsi" w:cstheme="majorHAnsi"/>
          <w:b/>
          <w:bCs/>
          <w:sz w:val="20"/>
          <w:szCs w:val="20"/>
        </w:rPr>
        <w:t xml:space="preserve">collaboration </w:t>
      </w:r>
      <w:r w:rsidRPr="00D14C4B">
        <w:rPr>
          <w:rFonts w:asciiTheme="majorHAnsi" w:hAnsiTheme="majorHAnsi" w:cstheme="majorHAnsi"/>
          <w:sz w:val="20"/>
          <w:szCs w:val="20"/>
        </w:rPr>
        <w:t>access permissions to the developers over branches.</w:t>
      </w:r>
    </w:p>
    <w:p w14:paraId="52FC6C9B" w14:textId="3FB43BFE" w:rsidR="00567BF0" w:rsidRPr="00D14C4B" w:rsidRDefault="002239C7" w:rsidP="00567BF0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>Worked and Troubleshoot Git Repositories on Production, Staging, Development and Local Server’s. Log Analysis, Maintaining Documents of production server log's reports and server's list.</w:t>
      </w:r>
    </w:p>
    <w:p w14:paraId="3A7CA63A" w14:textId="77777777" w:rsidR="00762EF7" w:rsidRPr="00D14C4B" w:rsidRDefault="00762EF7" w:rsidP="00762EF7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b/>
          <w:sz w:val="20"/>
          <w:szCs w:val="20"/>
        </w:rPr>
        <w:t xml:space="preserve">Troubleshoot </w:t>
      </w:r>
      <w:r w:rsidRPr="00D14C4B">
        <w:rPr>
          <w:rFonts w:asciiTheme="majorHAnsi" w:hAnsiTheme="majorHAnsi" w:cstheme="majorHAnsi"/>
          <w:sz w:val="20"/>
          <w:szCs w:val="20"/>
        </w:rPr>
        <w:t xml:space="preserve">the Application related issues in </w:t>
      </w:r>
      <w:r w:rsidRPr="00D14C4B">
        <w:rPr>
          <w:rFonts w:asciiTheme="majorHAnsi" w:hAnsiTheme="majorHAnsi" w:cstheme="majorHAnsi"/>
          <w:b/>
          <w:sz w:val="20"/>
          <w:szCs w:val="20"/>
        </w:rPr>
        <w:t>production &amp; non-production</w:t>
      </w:r>
      <w:r w:rsidRPr="00D14C4B">
        <w:rPr>
          <w:rFonts w:asciiTheme="majorHAnsi" w:hAnsiTheme="majorHAnsi" w:cstheme="majorHAnsi"/>
          <w:sz w:val="20"/>
          <w:szCs w:val="20"/>
        </w:rPr>
        <w:t xml:space="preserve"> environments.</w:t>
      </w:r>
    </w:p>
    <w:p w14:paraId="6A8D8217" w14:textId="68B8D4FE" w:rsidR="00925720" w:rsidRPr="00D14C4B" w:rsidRDefault="00641704" w:rsidP="00084739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 xml:space="preserve">Created snapshots to take backups of the volumes </w:t>
      </w:r>
      <w:proofErr w:type="gramStart"/>
      <w:r w:rsidRPr="00D14C4B">
        <w:rPr>
          <w:rFonts w:asciiTheme="majorHAnsi" w:hAnsiTheme="majorHAnsi" w:cstheme="majorHAnsi"/>
          <w:sz w:val="20"/>
          <w:szCs w:val="20"/>
        </w:rPr>
        <w:t>and also</w:t>
      </w:r>
      <w:proofErr w:type="gramEnd"/>
      <w:r w:rsidRPr="00D14C4B">
        <w:rPr>
          <w:rFonts w:asciiTheme="majorHAnsi" w:hAnsiTheme="majorHAnsi" w:cstheme="majorHAnsi"/>
          <w:sz w:val="20"/>
          <w:szCs w:val="20"/>
        </w:rPr>
        <w:t xml:space="preserve"> images to store launch configurations of the EC2 instance.</w:t>
      </w:r>
    </w:p>
    <w:p w14:paraId="1C959C25" w14:textId="303A0898" w:rsidR="00925720" w:rsidRPr="00D14C4B" w:rsidRDefault="00925720" w:rsidP="00084739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>Automating the infrastructure/ environment provisioning as using Terraform and Ansible Playbooks for another ancillary application that supports the primary application.</w:t>
      </w:r>
    </w:p>
    <w:p w14:paraId="1069F2D6" w14:textId="1E7E0CB0" w:rsidR="008757B0" w:rsidRPr="00D14C4B" w:rsidRDefault="002239C7" w:rsidP="008757B0">
      <w:pPr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 xml:space="preserve">Having good </w:t>
      </w:r>
      <w:r w:rsidR="00762EF7" w:rsidRPr="00D14C4B">
        <w:rPr>
          <w:rFonts w:asciiTheme="majorHAnsi" w:hAnsiTheme="majorHAnsi" w:cstheme="majorHAnsi"/>
          <w:sz w:val="20"/>
          <w:szCs w:val="20"/>
        </w:rPr>
        <w:t xml:space="preserve">Knowledge </w:t>
      </w:r>
      <w:r w:rsidRPr="00D14C4B">
        <w:rPr>
          <w:rFonts w:asciiTheme="majorHAnsi" w:hAnsiTheme="majorHAnsi" w:cstheme="majorHAnsi"/>
          <w:sz w:val="20"/>
          <w:szCs w:val="20"/>
        </w:rPr>
        <w:t xml:space="preserve">in </w:t>
      </w:r>
      <w:r w:rsidRPr="00D14C4B">
        <w:rPr>
          <w:rFonts w:asciiTheme="majorHAnsi" w:hAnsiTheme="majorHAnsi" w:cstheme="majorHAnsi"/>
          <w:b/>
          <w:bCs/>
          <w:sz w:val="20"/>
          <w:szCs w:val="20"/>
        </w:rPr>
        <w:t>Docker</w:t>
      </w:r>
      <w:r w:rsidRPr="00D14C4B">
        <w:rPr>
          <w:rFonts w:asciiTheme="majorHAnsi" w:hAnsiTheme="majorHAnsi" w:cstheme="majorHAnsi"/>
          <w:sz w:val="20"/>
          <w:szCs w:val="20"/>
        </w:rPr>
        <w:t xml:space="preserve"> and </w:t>
      </w:r>
      <w:r w:rsidRPr="00D14C4B">
        <w:rPr>
          <w:rFonts w:asciiTheme="majorHAnsi" w:hAnsiTheme="majorHAnsi" w:cstheme="majorHAnsi"/>
          <w:b/>
          <w:bCs/>
          <w:sz w:val="20"/>
          <w:szCs w:val="20"/>
        </w:rPr>
        <w:t>Kubernetes.</w:t>
      </w:r>
    </w:p>
    <w:p w14:paraId="7C244C8F" w14:textId="14F67D19" w:rsidR="008757B0" w:rsidRPr="00D14C4B" w:rsidRDefault="002239C7" w:rsidP="008757B0">
      <w:pPr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lastRenderedPageBreak/>
        <w:t xml:space="preserve">Creating </w:t>
      </w:r>
      <w:r w:rsidRPr="00D14C4B">
        <w:rPr>
          <w:rFonts w:asciiTheme="majorHAnsi" w:hAnsiTheme="majorHAnsi" w:cstheme="majorHAnsi"/>
          <w:b/>
          <w:bCs/>
          <w:sz w:val="20"/>
          <w:szCs w:val="20"/>
        </w:rPr>
        <w:t xml:space="preserve">Docker files, creating images, running containers, docker compose files </w:t>
      </w:r>
      <w:r w:rsidRPr="00D14C4B">
        <w:rPr>
          <w:rFonts w:asciiTheme="majorHAnsi" w:hAnsiTheme="majorHAnsi" w:cstheme="majorHAnsi"/>
          <w:sz w:val="20"/>
          <w:szCs w:val="20"/>
        </w:rPr>
        <w:t>for high availability.</w:t>
      </w:r>
    </w:p>
    <w:p w14:paraId="452597DB" w14:textId="77777777" w:rsidR="008757B0" w:rsidRPr="00D14C4B" w:rsidRDefault="002239C7" w:rsidP="008757B0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 xml:space="preserve">Hands on Experience with Build Tool </w:t>
      </w:r>
      <w:r w:rsidRPr="00D14C4B">
        <w:rPr>
          <w:rFonts w:asciiTheme="majorHAnsi" w:hAnsiTheme="majorHAnsi" w:cstheme="majorHAnsi"/>
          <w:b/>
          <w:sz w:val="20"/>
          <w:szCs w:val="20"/>
        </w:rPr>
        <w:t>Maven</w:t>
      </w:r>
      <w:r w:rsidRPr="00D14C4B">
        <w:rPr>
          <w:rFonts w:asciiTheme="majorHAnsi" w:hAnsiTheme="majorHAnsi" w:cstheme="majorHAnsi"/>
          <w:sz w:val="20"/>
          <w:szCs w:val="20"/>
        </w:rPr>
        <w:t xml:space="preserve"> to generate project </w:t>
      </w:r>
      <w:r w:rsidRPr="00D14C4B">
        <w:rPr>
          <w:rFonts w:asciiTheme="majorHAnsi" w:hAnsiTheme="majorHAnsi" w:cstheme="majorHAnsi"/>
          <w:b/>
          <w:sz w:val="20"/>
          <w:szCs w:val="20"/>
        </w:rPr>
        <w:t>Artifacts.</w:t>
      </w:r>
      <w:r w:rsidRPr="00D14C4B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E87BC0A" w14:textId="79AFC06B" w:rsidR="00B11645" w:rsidRPr="00D14C4B" w:rsidRDefault="002239C7" w:rsidP="00D14C4B">
      <w:pPr>
        <w:numPr>
          <w:ilvl w:val="0"/>
          <w:numId w:val="16"/>
        </w:num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 xml:space="preserve">Performance testing for complex systems, Build </w:t>
      </w:r>
      <w:proofErr w:type="gramStart"/>
      <w:r w:rsidRPr="00D14C4B">
        <w:rPr>
          <w:rFonts w:asciiTheme="majorHAnsi" w:hAnsiTheme="majorHAnsi" w:cstheme="majorHAnsi"/>
          <w:sz w:val="20"/>
          <w:szCs w:val="20"/>
        </w:rPr>
        <w:t>Release</w:t>
      </w:r>
      <w:proofErr w:type="gramEnd"/>
      <w:r w:rsidRPr="00D14C4B">
        <w:rPr>
          <w:rFonts w:asciiTheme="majorHAnsi" w:hAnsiTheme="majorHAnsi" w:cstheme="majorHAnsi"/>
          <w:sz w:val="20"/>
          <w:szCs w:val="20"/>
        </w:rPr>
        <w:t xml:space="preserve"> and environment planning, designing, implementation for projects across</w:t>
      </w:r>
      <w:r w:rsidRPr="00D14C4B">
        <w:rPr>
          <w:rFonts w:asciiTheme="majorHAnsi" w:hAnsiTheme="majorHAnsi" w:cstheme="majorHAnsi"/>
          <w:b/>
          <w:sz w:val="20"/>
          <w:szCs w:val="20"/>
        </w:rPr>
        <w:t xml:space="preserve"> different technologies.</w:t>
      </w:r>
    </w:p>
    <w:p w14:paraId="2F9E706D" w14:textId="77777777" w:rsidR="008757B0" w:rsidRPr="00D14C4B" w:rsidRDefault="002239C7" w:rsidP="008757B0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>Supporting scheduled builds using scripts and tools.</w:t>
      </w:r>
    </w:p>
    <w:p w14:paraId="66FF34CE" w14:textId="0C67339B" w:rsidR="00053EF0" w:rsidRPr="00D14C4B" w:rsidRDefault="002239C7" w:rsidP="00FC1F37">
      <w:pPr>
        <w:pStyle w:val="BodyText"/>
        <w:numPr>
          <w:ilvl w:val="0"/>
          <w:numId w:val="16"/>
        </w:numPr>
        <w:suppressAutoHyphens/>
        <w:spacing w:before="0" w:after="0" w:line="276" w:lineRule="auto"/>
        <w:jc w:val="both"/>
        <w:rPr>
          <w:rFonts w:asciiTheme="majorHAnsi" w:eastAsiaTheme="minorHAnsi" w:hAnsiTheme="majorHAnsi" w:cstheme="majorHAnsi"/>
          <w:color w:val="4C4C4C" w:themeColor="text2" w:themeTint="BF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 xml:space="preserve">Experience in end-to-end building and deploying and configuring process and implementation from local </w:t>
      </w:r>
      <w:r w:rsidRPr="00D14C4B">
        <w:rPr>
          <w:rFonts w:asciiTheme="majorHAnsi" w:hAnsiTheme="majorHAnsi" w:cstheme="majorHAnsi"/>
          <w:b/>
          <w:sz w:val="20"/>
          <w:szCs w:val="20"/>
        </w:rPr>
        <w:t>QA</w:t>
      </w:r>
      <w:r w:rsidRPr="00D14C4B">
        <w:rPr>
          <w:rFonts w:asciiTheme="majorHAnsi" w:hAnsiTheme="majorHAnsi" w:cstheme="majorHAnsi"/>
          <w:sz w:val="20"/>
          <w:szCs w:val="20"/>
        </w:rPr>
        <w:t xml:space="preserve"> environment to </w:t>
      </w:r>
      <w:r w:rsidRPr="00D14C4B">
        <w:rPr>
          <w:rFonts w:asciiTheme="majorHAnsi" w:hAnsiTheme="majorHAnsi" w:cstheme="majorHAnsi"/>
          <w:b/>
          <w:sz w:val="20"/>
          <w:szCs w:val="20"/>
        </w:rPr>
        <w:t>Production</w:t>
      </w:r>
      <w:r w:rsidRPr="00D14C4B">
        <w:rPr>
          <w:rFonts w:asciiTheme="majorHAnsi" w:hAnsiTheme="majorHAnsi" w:cstheme="majorHAnsi"/>
          <w:sz w:val="20"/>
          <w:szCs w:val="20"/>
        </w:rPr>
        <w:t xml:space="preserve">. </w:t>
      </w:r>
      <w:r w:rsidRPr="00D14C4B">
        <w:rPr>
          <w:rFonts w:asciiTheme="majorHAnsi" w:eastAsiaTheme="minorHAnsi" w:hAnsiTheme="majorHAnsi" w:cstheme="majorHAnsi"/>
          <w:color w:val="4C4C4C" w:themeColor="text2" w:themeTint="BF"/>
          <w:sz w:val="20"/>
          <w:szCs w:val="20"/>
        </w:rPr>
        <w:t>Created API as a front door application to access data or functionality from backend services running on EC2 and code running on Lambda or any web application.</w:t>
      </w:r>
    </w:p>
    <w:p w14:paraId="1B90E16C" w14:textId="77777777" w:rsidR="00053EF0" w:rsidRPr="00D14C4B" w:rsidRDefault="002239C7" w:rsidP="00053EF0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>Deploy and monitor scalable infrastructure on AWS&amp; configuration management using puppet.</w:t>
      </w:r>
    </w:p>
    <w:p w14:paraId="7B43596C" w14:textId="4B99AC83" w:rsidR="00053EF0" w:rsidRPr="00D14C4B" w:rsidRDefault="002239C7" w:rsidP="00053EF0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>Managed and Administered Apache, Tomcat.</w:t>
      </w:r>
    </w:p>
    <w:p w14:paraId="1CC9878A" w14:textId="77777777" w:rsidR="00053EF0" w:rsidRPr="00D14C4B" w:rsidRDefault="002239C7" w:rsidP="00053EF0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>Designed and worked with team to implement ELK (search, log stash and Kibana) Stack on AWS</w:t>
      </w:r>
    </w:p>
    <w:p w14:paraId="65D9CC8F" w14:textId="77777777" w:rsidR="00053EF0" w:rsidRPr="00D14C4B" w:rsidRDefault="002239C7" w:rsidP="00053EF0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>Managing PODS K8s and Docker containers.</w:t>
      </w:r>
    </w:p>
    <w:p w14:paraId="5D1BECC4" w14:textId="77777777" w:rsidR="00053EF0" w:rsidRPr="00D14C4B" w:rsidRDefault="002239C7" w:rsidP="00053EF0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>Automation using Terraform, Ansible &amp; Cloud formation.</w:t>
      </w:r>
    </w:p>
    <w:p w14:paraId="05D5417B" w14:textId="77777777" w:rsidR="00053EF0" w:rsidRPr="00D14C4B" w:rsidRDefault="002239C7" w:rsidP="00053EF0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>Worked on editing the bucket policies and permissions, generating the billing preferences daily, Monthly, Weekly to S3 bucket.</w:t>
      </w:r>
    </w:p>
    <w:p w14:paraId="434C604C" w14:textId="77777777" w:rsidR="00053EF0" w:rsidRPr="00D14C4B" w:rsidRDefault="002239C7" w:rsidP="00053EF0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>Deployed various applications through Docker containers</w:t>
      </w:r>
      <w:r w:rsidR="00B52211" w:rsidRPr="00D14C4B">
        <w:rPr>
          <w:rFonts w:asciiTheme="majorHAnsi" w:hAnsiTheme="majorHAnsi" w:cstheme="majorHAnsi"/>
          <w:sz w:val="20"/>
          <w:szCs w:val="20"/>
        </w:rPr>
        <w:t xml:space="preserve"> &amp; K8S</w:t>
      </w:r>
      <w:r w:rsidRPr="00D14C4B">
        <w:rPr>
          <w:rFonts w:asciiTheme="majorHAnsi" w:hAnsiTheme="majorHAnsi" w:cstheme="majorHAnsi"/>
          <w:sz w:val="20"/>
          <w:szCs w:val="20"/>
        </w:rPr>
        <w:t>.</w:t>
      </w:r>
    </w:p>
    <w:p w14:paraId="55EF42B5" w14:textId="77777777" w:rsidR="00053EF0" w:rsidRPr="00D14C4B" w:rsidRDefault="002239C7" w:rsidP="00053EF0">
      <w:pPr>
        <w:numPr>
          <w:ilvl w:val="0"/>
          <w:numId w:val="16"/>
        </w:numPr>
        <w:suppressAutoHyphens/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>Taking care of deployments using Docker and Ansible.</w:t>
      </w:r>
    </w:p>
    <w:p w14:paraId="3BE2C356" w14:textId="77777777" w:rsidR="008757B0" w:rsidRPr="00D14C4B" w:rsidRDefault="002239C7" w:rsidP="008757B0">
      <w:pPr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D14C4B">
        <w:rPr>
          <w:rFonts w:asciiTheme="majorHAnsi" w:hAnsiTheme="majorHAnsi" w:cstheme="majorHAnsi"/>
          <w:sz w:val="20"/>
          <w:szCs w:val="20"/>
        </w:rPr>
        <w:t xml:space="preserve">Installing and setting up </w:t>
      </w:r>
      <w:r w:rsidRPr="00D14C4B">
        <w:rPr>
          <w:rFonts w:asciiTheme="majorHAnsi" w:hAnsiTheme="majorHAnsi" w:cstheme="majorHAnsi"/>
          <w:b/>
          <w:bCs/>
          <w:sz w:val="20"/>
          <w:szCs w:val="20"/>
        </w:rPr>
        <w:t xml:space="preserve">Kubernetes Cluster Using AWS EKS. </w:t>
      </w:r>
      <w:r w:rsidRPr="00D14C4B">
        <w:rPr>
          <w:rFonts w:asciiTheme="majorHAnsi" w:hAnsiTheme="majorHAnsi" w:cstheme="majorHAnsi"/>
          <w:sz w:val="20"/>
          <w:szCs w:val="20"/>
        </w:rPr>
        <w:t xml:space="preserve">Created Manifest files in using Kubernetes objects </w:t>
      </w:r>
      <w:r w:rsidRPr="00D14C4B">
        <w:rPr>
          <w:rFonts w:asciiTheme="majorHAnsi" w:hAnsiTheme="majorHAnsi" w:cstheme="majorHAnsi"/>
          <w:b/>
          <w:bCs/>
          <w:sz w:val="20"/>
          <w:szCs w:val="20"/>
        </w:rPr>
        <w:t>like POD, Replica set, Service and Node Port, Deployment</w:t>
      </w:r>
      <w:r w:rsidRPr="00D14C4B">
        <w:rPr>
          <w:rFonts w:asciiTheme="majorHAnsi" w:hAnsiTheme="majorHAnsi" w:cstheme="majorHAnsi"/>
          <w:sz w:val="20"/>
          <w:szCs w:val="20"/>
        </w:rPr>
        <w:t xml:space="preserve"> etc.</w:t>
      </w:r>
    </w:p>
    <w:p w14:paraId="72A3D3EC" w14:textId="77777777" w:rsidR="008757B0" w:rsidRDefault="008757B0" w:rsidP="008757B0">
      <w:pPr>
        <w:suppressAutoHyphens/>
        <w:spacing w:after="0" w:line="276" w:lineRule="auto"/>
        <w:ind w:left="360"/>
        <w:jc w:val="both"/>
        <w:rPr>
          <w:rFonts w:asciiTheme="majorHAnsi" w:hAnsiTheme="majorHAnsi" w:cstheme="majorHAnsi"/>
          <w:sz w:val="18"/>
          <w:szCs w:val="18"/>
        </w:rPr>
      </w:pPr>
    </w:p>
    <w:p w14:paraId="07362A93" w14:textId="77777777" w:rsidR="00833C48" w:rsidRPr="00B91726" w:rsidRDefault="00833C48" w:rsidP="005E088C">
      <w:pPr>
        <w:rPr>
          <w:rFonts w:asciiTheme="majorHAnsi" w:hAnsiTheme="majorHAnsi" w:cstheme="majorHAnsi"/>
          <w:sz w:val="18"/>
          <w:szCs w:val="18"/>
        </w:rPr>
      </w:pPr>
    </w:p>
    <w:p w14:paraId="3461D779" w14:textId="77777777" w:rsidR="004C58A6" w:rsidRPr="00B91726" w:rsidRDefault="004C58A6" w:rsidP="00BD5EF5">
      <w:pPr>
        <w:spacing w:after="0" w:line="276" w:lineRule="auto"/>
        <w:ind w:left="360"/>
        <w:jc w:val="both"/>
        <w:rPr>
          <w:rFonts w:asciiTheme="majorHAnsi" w:hAnsiTheme="majorHAnsi" w:cstheme="majorHAnsi"/>
          <w:color w:val="000000"/>
          <w:sz w:val="18"/>
          <w:szCs w:val="18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C42F23" w14:paraId="1B35B51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bookmarkStart w:id="1" w:name="_Hlk148653871"/>
          <w:p w14:paraId="3CF2D8B6" w14:textId="77777777" w:rsidR="00143224" w:rsidRPr="00B91726" w:rsidRDefault="002239C7" w:rsidP="00075B13">
            <w:pPr>
              <w:pStyle w:val="Icons"/>
              <w:rPr>
                <w:rFonts w:asciiTheme="majorHAnsi" w:hAnsiTheme="majorHAnsi" w:cstheme="majorHAnsi"/>
                <w:sz w:val="18"/>
                <w:szCs w:val="18"/>
              </w:rPr>
            </w:pPr>
            <w:r w:rsidRPr="00B91726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56325332" wp14:editId="0777777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/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514B2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AT0&#10;0ecKIQAAY8sAAA4AAAAAAAAAAAAAAAAALgIAAGRycy9lMm9Eb2MueG1sUEsBAi0AFAAGAAgAAAAh&#10;ABhq7IfZAAAAAwEAAA8AAAAAAAAAAAAAAAAAZCMAAGRycy9kb3ducmV2LnhtbFBLBQYAAAAABAAE&#10;APMAAABq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" path="m35,l49,2r11,8l67,21r3,14l67,48,60,60,49,67,35,70,21,67,10,60,3,48,,35,3,21,10,10,21,2,35,xe" fillcolor="white [3212]" stroked="f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1156178" w14:textId="77777777" w:rsidR="00143224" w:rsidRPr="00B91726" w:rsidRDefault="00000000" w:rsidP="00AD6216">
            <w:pPr>
              <w:pStyle w:val="Heading1"/>
              <w:rPr>
                <w:rFonts w:cstheme="majorHAnsi"/>
                <w:sz w:val="18"/>
                <w:szCs w:val="18"/>
              </w:rPr>
            </w:pPr>
            <w:sdt>
              <w:sdtPr>
                <w:rPr>
                  <w:rFonts w:cstheme="majorHAnsi"/>
                  <w:sz w:val="18"/>
                  <w:szCs w:val="18"/>
                </w:rPr>
                <w:alias w:val="Skills:"/>
                <w:tag w:val="Skills:"/>
                <w:id w:val="-925109897"/>
                <w:placeholder>
                  <w:docPart w:val="F1F9D79E285047B8A11DFCDC48177C55"/>
                </w:placeholder>
                <w:temporary/>
                <w:showingPlcHdr/>
                <w15:appearance w15:val="hidden"/>
              </w:sdtPr>
              <w:sdtContent>
                <w:r w:rsidR="002239C7" w:rsidRPr="00D14C4B">
                  <w:rPr>
                    <w:rFonts w:cstheme="majorHAnsi"/>
                    <w:sz w:val="20"/>
                    <w:szCs w:val="20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453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30"/>
      </w:tblGrid>
      <w:tr w:rsidR="00C42F23" w14:paraId="743A3BE1" w14:textId="77777777" w:rsidTr="0097175E">
        <w:tc>
          <w:tcPr>
            <w:tcW w:w="7830" w:type="dxa"/>
          </w:tcPr>
          <w:p w14:paraId="44E5D201" w14:textId="77777777" w:rsidR="00833C48" w:rsidRPr="00D14C4B" w:rsidRDefault="00833C48" w:rsidP="00833C48">
            <w:pPr>
              <w:rPr>
                <w:rFonts w:ascii="Calibri" w:eastAsia="Calibri" w:hAnsi="Calibri" w:cs="Times New Roman"/>
                <w:color w:val="657C9C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75"/>
              <w:gridCol w:w="3330"/>
            </w:tblGrid>
            <w:tr w:rsidR="00833C48" w:rsidRPr="00D14C4B" w14:paraId="0326681F" w14:textId="77777777" w:rsidTr="00833C48">
              <w:tc>
                <w:tcPr>
                  <w:tcW w:w="2875" w:type="dxa"/>
                </w:tcPr>
                <w:p w14:paraId="3FB63AD8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657C9C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>Operating System</w:t>
                  </w:r>
                </w:p>
              </w:tc>
              <w:tc>
                <w:tcPr>
                  <w:tcW w:w="3330" w:type="dxa"/>
                </w:tcPr>
                <w:p w14:paraId="4CFC3913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>Windows, Linux, CentOS, Ubuntu</w:t>
                  </w:r>
                </w:p>
              </w:tc>
            </w:tr>
            <w:tr w:rsidR="00833C48" w:rsidRPr="00D14C4B" w14:paraId="61115A67" w14:textId="77777777" w:rsidTr="00833C48">
              <w:tc>
                <w:tcPr>
                  <w:tcW w:w="2875" w:type="dxa"/>
                </w:tcPr>
                <w:p w14:paraId="7375150C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 xml:space="preserve">Source control tools                       </w:t>
                  </w:r>
                </w:p>
              </w:tc>
              <w:tc>
                <w:tcPr>
                  <w:tcW w:w="3330" w:type="dxa"/>
                </w:tcPr>
                <w:p w14:paraId="6DB55882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 xml:space="preserve">GIT, GitHub                  </w:t>
                  </w:r>
                </w:p>
              </w:tc>
            </w:tr>
            <w:tr w:rsidR="00833C48" w:rsidRPr="00D14C4B" w14:paraId="4A1232EA" w14:textId="77777777" w:rsidTr="00833C48">
              <w:tc>
                <w:tcPr>
                  <w:tcW w:w="2875" w:type="dxa"/>
                </w:tcPr>
                <w:p w14:paraId="71C5FFE6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>Build Tools</w:t>
                  </w:r>
                </w:p>
              </w:tc>
              <w:tc>
                <w:tcPr>
                  <w:tcW w:w="3330" w:type="dxa"/>
                </w:tcPr>
                <w:p w14:paraId="53F71CA1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>MAVEN</w:t>
                  </w:r>
                </w:p>
              </w:tc>
            </w:tr>
            <w:tr w:rsidR="00833C48" w:rsidRPr="00D14C4B" w14:paraId="27CA3D4F" w14:textId="77777777" w:rsidTr="00833C48">
              <w:tc>
                <w:tcPr>
                  <w:tcW w:w="2875" w:type="dxa"/>
                </w:tcPr>
                <w:p w14:paraId="37382076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 xml:space="preserve">CI Tools      </w:t>
                  </w:r>
                </w:p>
              </w:tc>
              <w:tc>
                <w:tcPr>
                  <w:tcW w:w="3330" w:type="dxa"/>
                </w:tcPr>
                <w:p w14:paraId="7F422674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>Jenkins &amp; AWS DevOps</w:t>
                  </w:r>
                </w:p>
              </w:tc>
            </w:tr>
            <w:tr w:rsidR="00833C48" w:rsidRPr="00D14C4B" w14:paraId="45FF2066" w14:textId="77777777" w:rsidTr="00833C48">
              <w:tc>
                <w:tcPr>
                  <w:tcW w:w="2875" w:type="dxa"/>
                </w:tcPr>
                <w:p w14:paraId="149EBB45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 xml:space="preserve">Cloud Technologies                         </w:t>
                  </w:r>
                </w:p>
              </w:tc>
              <w:tc>
                <w:tcPr>
                  <w:tcW w:w="3330" w:type="dxa"/>
                </w:tcPr>
                <w:p w14:paraId="2883090E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>AWS</w:t>
                  </w:r>
                </w:p>
              </w:tc>
            </w:tr>
            <w:tr w:rsidR="00833C48" w:rsidRPr="00D14C4B" w14:paraId="40971B90" w14:textId="77777777" w:rsidTr="00833C48">
              <w:tc>
                <w:tcPr>
                  <w:tcW w:w="2875" w:type="dxa"/>
                </w:tcPr>
                <w:p w14:paraId="678AB960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>Containerization tools</w:t>
                  </w:r>
                </w:p>
              </w:tc>
              <w:tc>
                <w:tcPr>
                  <w:tcW w:w="3330" w:type="dxa"/>
                </w:tcPr>
                <w:p w14:paraId="4FF68D49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>Docker, Kubernetes</w:t>
                  </w:r>
                </w:p>
              </w:tc>
            </w:tr>
            <w:tr w:rsidR="00833C48" w:rsidRPr="00D14C4B" w14:paraId="51DD5DE4" w14:textId="77777777" w:rsidTr="00833C48">
              <w:tc>
                <w:tcPr>
                  <w:tcW w:w="2875" w:type="dxa"/>
                </w:tcPr>
                <w:p w14:paraId="00092853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>Configuration tool</w:t>
                  </w:r>
                </w:p>
              </w:tc>
              <w:tc>
                <w:tcPr>
                  <w:tcW w:w="3330" w:type="dxa"/>
                </w:tcPr>
                <w:p w14:paraId="7A5CB6CA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>Ansible</w:t>
                  </w:r>
                </w:p>
              </w:tc>
            </w:tr>
            <w:tr w:rsidR="00833C48" w:rsidRPr="00D14C4B" w14:paraId="5B9D401C" w14:textId="77777777" w:rsidTr="00833C48">
              <w:tc>
                <w:tcPr>
                  <w:tcW w:w="2875" w:type="dxa"/>
                </w:tcPr>
                <w:p w14:paraId="3467DAB5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 xml:space="preserve">Monitoring Tools                            </w:t>
                  </w:r>
                </w:p>
              </w:tc>
              <w:tc>
                <w:tcPr>
                  <w:tcW w:w="3330" w:type="dxa"/>
                </w:tcPr>
                <w:p w14:paraId="0F3E144B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>Nagios, Cloud Watch, Splunk</w:t>
                  </w:r>
                </w:p>
              </w:tc>
            </w:tr>
            <w:tr w:rsidR="00833C48" w:rsidRPr="00D14C4B" w14:paraId="073A6A0A" w14:textId="77777777" w:rsidTr="00833C48">
              <w:tc>
                <w:tcPr>
                  <w:tcW w:w="2875" w:type="dxa"/>
                </w:tcPr>
                <w:p w14:paraId="3AB15B39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 xml:space="preserve">Web servers         </w:t>
                  </w:r>
                </w:p>
              </w:tc>
              <w:tc>
                <w:tcPr>
                  <w:tcW w:w="3330" w:type="dxa"/>
                </w:tcPr>
                <w:p w14:paraId="41056682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>Nginx, Apache 2</w:t>
                  </w:r>
                </w:p>
              </w:tc>
            </w:tr>
            <w:tr w:rsidR="00833C48" w:rsidRPr="00D14C4B" w14:paraId="3D7295CA" w14:textId="77777777" w:rsidTr="00833C48">
              <w:tc>
                <w:tcPr>
                  <w:tcW w:w="2875" w:type="dxa"/>
                </w:tcPr>
                <w:p w14:paraId="6702A8D1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>App servers</w:t>
                  </w:r>
                </w:p>
              </w:tc>
              <w:tc>
                <w:tcPr>
                  <w:tcW w:w="3330" w:type="dxa"/>
                </w:tcPr>
                <w:p w14:paraId="6C135A0D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>Apache Tomcat</w:t>
                  </w:r>
                </w:p>
              </w:tc>
            </w:tr>
            <w:tr w:rsidR="00833C48" w:rsidRPr="00D14C4B" w14:paraId="79A9BD28" w14:textId="77777777" w:rsidTr="00833C48">
              <w:tc>
                <w:tcPr>
                  <w:tcW w:w="2875" w:type="dxa"/>
                </w:tcPr>
                <w:p w14:paraId="6FE943F7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>Ticket Tools</w:t>
                  </w:r>
                </w:p>
              </w:tc>
              <w:tc>
                <w:tcPr>
                  <w:tcW w:w="3330" w:type="dxa"/>
                </w:tcPr>
                <w:p w14:paraId="62E155E9" w14:textId="77777777" w:rsidR="00833C48" w:rsidRPr="00D14C4B" w:rsidRDefault="00833C48" w:rsidP="00833C48">
                  <w:pPr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</w:pPr>
                  <w:r w:rsidRPr="00D14C4B">
                    <w:rPr>
                      <w:rFonts w:asciiTheme="majorHAnsi" w:eastAsia="Calibri" w:hAnsiTheme="majorHAnsi" w:cstheme="majorHAnsi"/>
                      <w:color w:val="000000"/>
                      <w:sz w:val="20"/>
                      <w:szCs w:val="20"/>
                    </w:rPr>
                    <w:t>Service Disk, ServiceNow</w:t>
                  </w:r>
                </w:p>
              </w:tc>
            </w:tr>
          </w:tbl>
          <w:p w14:paraId="4CAA953F" w14:textId="12649522" w:rsidR="00B63B93" w:rsidRPr="00833C48" w:rsidRDefault="00B63B93" w:rsidP="00833C48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bookmarkEnd w:id="1"/>
      <w:tr w:rsidR="00E2193D" w14:paraId="219B5CB2" w14:textId="77777777" w:rsidTr="0097175E">
        <w:tc>
          <w:tcPr>
            <w:tcW w:w="7830" w:type="dxa"/>
          </w:tcPr>
          <w:p w14:paraId="025F6B13" w14:textId="77777777" w:rsidR="00E2193D" w:rsidRPr="00833C48" w:rsidRDefault="00E2193D" w:rsidP="00E2193D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C42F23" w14:paraId="7E980E52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FB78278" w14:textId="77777777" w:rsidR="0009421B" w:rsidRPr="00B91726" w:rsidRDefault="0009421B" w:rsidP="00075B13">
            <w:pPr>
              <w:pStyle w:val="Icons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FC39945" w14:textId="77777777" w:rsidR="0009421B" w:rsidRPr="00B91726" w:rsidRDefault="0009421B" w:rsidP="00075B13">
            <w:pPr>
              <w:pStyle w:val="Icons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562CB0E" w14:textId="77777777" w:rsidR="00AC7C34" w:rsidRPr="00B91726" w:rsidRDefault="002239C7" w:rsidP="00075B13">
            <w:pPr>
              <w:pStyle w:val="Icons"/>
              <w:rPr>
                <w:rFonts w:asciiTheme="majorHAnsi" w:hAnsiTheme="majorHAnsi" w:cstheme="majorHAnsi"/>
                <w:sz w:val="18"/>
                <w:szCs w:val="18"/>
              </w:rPr>
            </w:pPr>
            <w:r w:rsidRPr="00B91726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14641227" wp14:editId="07777777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4086F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" path="m130,r27,3l181,10r22,12l223,38r16,20l251,80r7,24l261,131r-3,26l251,181r-12,23l223,223r-20,16l181,251r-24,8l130,261r-26,-2l80,251,57,239,38,223,22,204,10,181,2,157,,131,2,104,10,80,22,58,38,38,57,22,80,10,104,3,130,xe" fillcolor="white [3212]" stroked="f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" path="m131,r26,3l182,10r22,12l223,38r16,20l251,80r8,24l262,131r-3,26l251,181r-12,23l223,223r-19,16l182,251r-25,8l131,261r-26,-2l80,251,58,239,39,223,23,204,11,181,3,157,,131,3,104,11,80,23,58,39,38,58,22,80,10,105,3,131,xe" fillcolor="white [3212]" stroked="f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4CE0A41" w14:textId="77777777" w:rsidR="0009421B" w:rsidRPr="00B91726" w:rsidRDefault="0009421B" w:rsidP="00AD6216">
            <w:pPr>
              <w:pStyle w:val="Heading1"/>
              <w:rPr>
                <w:rFonts w:cstheme="majorHAnsi"/>
                <w:sz w:val="18"/>
                <w:szCs w:val="18"/>
              </w:rPr>
            </w:pPr>
          </w:p>
          <w:p w14:paraId="50E8D791" w14:textId="77777777" w:rsidR="00AC7C34" w:rsidRPr="00D14C4B" w:rsidRDefault="002239C7" w:rsidP="00AD6216">
            <w:pPr>
              <w:pStyle w:val="Heading1"/>
              <w:rPr>
                <w:rFonts w:cstheme="majorHAnsi"/>
                <w:sz w:val="20"/>
                <w:szCs w:val="20"/>
              </w:rPr>
            </w:pPr>
            <w:r w:rsidRPr="00D14C4B">
              <w:rPr>
                <w:rFonts w:cstheme="majorHAnsi"/>
                <w:sz w:val="20"/>
                <w:szCs w:val="20"/>
              </w:rPr>
              <w:t>achievements</w:t>
            </w:r>
            <w:r w:rsidR="008246DD" w:rsidRPr="00D14C4B">
              <w:rPr>
                <w:rFonts w:cstheme="majorHAnsi"/>
                <w:sz w:val="20"/>
                <w:szCs w:val="20"/>
              </w:rPr>
              <w:t xml:space="preserve"> / contributions</w:t>
            </w:r>
          </w:p>
        </w:tc>
      </w:tr>
    </w:tbl>
    <w:p w14:paraId="2F5157F5" w14:textId="77777777" w:rsidR="00C57B09" w:rsidRPr="00D14C4B" w:rsidRDefault="00C57B09" w:rsidP="00C57B09">
      <w:pPr>
        <w:pStyle w:val="ListParagraph"/>
        <w:numPr>
          <w:ilvl w:val="0"/>
          <w:numId w:val="22"/>
        </w:numPr>
        <w:jc w:val="both"/>
        <w:rPr>
          <w:rFonts w:asciiTheme="majorHAnsi" w:eastAsia="Proxima Nova" w:hAnsiTheme="majorHAnsi" w:cstheme="majorHAnsi"/>
          <w:color w:val="000000"/>
          <w:sz w:val="20"/>
          <w:szCs w:val="20"/>
        </w:rPr>
      </w:pPr>
      <w:r w:rsidRPr="00D14C4B">
        <w:rPr>
          <w:rFonts w:asciiTheme="majorHAnsi" w:eastAsia="Proxima Nova" w:hAnsiTheme="majorHAnsi" w:cstheme="majorHAnsi"/>
          <w:color w:val="000000"/>
          <w:sz w:val="20"/>
          <w:szCs w:val="20"/>
        </w:rPr>
        <w:t>Worked on all type of the tickets based on the SLA and provided solution as expected.</w:t>
      </w:r>
    </w:p>
    <w:p w14:paraId="5EA82A0B" w14:textId="77777777" w:rsidR="00C57B09" w:rsidRPr="00D14C4B" w:rsidRDefault="00C57B09" w:rsidP="00C57B09">
      <w:pPr>
        <w:pStyle w:val="ListParagraph"/>
        <w:numPr>
          <w:ilvl w:val="0"/>
          <w:numId w:val="22"/>
        </w:numPr>
        <w:jc w:val="both"/>
        <w:rPr>
          <w:rFonts w:asciiTheme="majorHAnsi" w:eastAsia="Proxima Nova" w:hAnsiTheme="majorHAnsi" w:cstheme="majorHAnsi"/>
          <w:color w:val="000000"/>
          <w:sz w:val="20"/>
          <w:szCs w:val="20"/>
        </w:rPr>
      </w:pPr>
      <w:r w:rsidRPr="00D14C4B">
        <w:rPr>
          <w:rFonts w:asciiTheme="majorHAnsi" w:eastAsia="Proxima Nova" w:hAnsiTheme="majorHAnsi" w:cstheme="majorHAnsi"/>
          <w:color w:val="000000"/>
          <w:sz w:val="20"/>
          <w:szCs w:val="20"/>
        </w:rPr>
        <w:t>Worked on the tasks as part of project requirement.</w:t>
      </w:r>
    </w:p>
    <w:p w14:paraId="7461D23E" w14:textId="27CBDE8C" w:rsidR="00C57B09" w:rsidRPr="00D14C4B" w:rsidRDefault="00C57B09" w:rsidP="00C57B09">
      <w:pPr>
        <w:pStyle w:val="ListParagraph"/>
        <w:numPr>
          <w:ilvl w:val="0"/>
          <w:numId w:val="22"/>
        </w:numPr>
        <w:jc w:val="both"/>
        <w:rPr>
          <w:rFonts w:asciiTheme="majorHAnsi" w:eastAsia="Proxima Nova" w:hAnsiTheme="majorHAnsi" w:cstheme="majorHAnsi"/>
          <w:color w:val="000000"/>
          <w:sz w:val="20"/>
          <w:szCs w:val="20"/>
        </w:rPr>
      </w:pPr>
      <w:r w:rsidRPr="00D14C4B">
        <w:rPr>
          <w:rFonts w:asciiTheme="majorHAnsi" w:eastAsia="Proxima Nova" w:hAnsiTheme="majorHAnsi" w:cstheme="majorHAnsi"/>
          <w:color w:val="000000"/>
          <w:sz w:val="20"/>
          <w:szCs w:val="20"/>
        </w:rPr>
        <w:t xml:space="preserve">Managing highly count of On-prem servers and maintain a timeline while resolving customer issues and providing fixes immediately. </w:t>
      </w:r>
    </w:p>
    <w:p w14:paraId="67CB8417" w14:textId="0BB674AD" w:rsidR="00C57B09" w:rsidRPr="00D14C4B" w:rsidRDefault="00C57B09" w:rsidP="00C57B09">
      <w:pPr>
        <w:pStyle w:val="ListParagraph"/>
        <w:numPr>
          <w:ilvl w:val="0"/>
          <w:numId w:val="22"/>
        </w:numPr>
        <w:jc w:val="both"/>
        <w:rPr>
          <w:rFonts w:asciiTheme="majorHAnsi" w:eastAsia="Proxima Nova" w:hAnsiTheme="majorHAnsi" w:cstheme="majorHAnsi"/>
          <w:color w:val="000000"/>
          <w:sz w:val="20"/>
          <w:szCs w:val="20"/>
        </w:rPr>
      </w:pPr>
      <w:r w:rsidRPr="00D14C4B">
        <w:rPr>
          <w:rFonts w:asciiTheme="majorHAnsi" w:eastAsia="Proxima Nova" w:hAnsiTheme="majorHAnsi" w:cstheme="majorHAnsi"/>
          <w:color w:val="000000"/>
          <w:sz w:val="20"/>
          <w:szCs w:val="20"/>
        </w:rPr>
        <w:t xml:space="preserve">Provided short duration for resolution. </w:t>
      </w:r>
    </w:p>
    <w:p w14:paraId="05975208" w14:textId="77777777" w:rsidR="00C57B09" w:rsidRPr="00D14C4B" w:rsidRDefault="00C57B09" w:rsidP="00C57B09">
      <w:pPr>
        <w:pStyle w:val="ListParagraph"/>
        <w:numPr>
          <w:ilvl w:val="0"/>
          <w:numId w:val="22"/>
        </w:numPr>
        <w:jc w:val="both"/>
        <w:rPr>
          <w:rFonts w:asciiTheme="majorHAnsi" w:eastAsia="Proxima Nova" w:hAnsiTheme="majorHAnsi" w:cstheme="majorHAnsi"/>
          <w:color w:val="000000"/>
          <w:sz w:val="20"/>
          <w:szCs w:val="20"/>
        </w:rPr>
      </w:pPr>
      <w:r w:rsidRPr="00D14C4B">
        <w:rPr>
          <w:rFonts w:asciiTheme="majorHAnsi" w:eastAsia="Proxima Nova" w:hAnsiTheme="majorHAnsi" w:cstheme="majorHAnsi"/>
          <w:color w:val="000000"/>
          <w:sz w:val="20"/>
          <w:szCs w:val="20"/>
        </w:rPr>
        <w:t>Balancing the regular work and manage on Major issues without any impact to customer.</w:t>
      </w:r>
    </w:p>
    <w:p w14:paraId="1932B10F" w14:textId="77777777" w:rsidR="00C57B09" w:rsidRPr="00C57B09" w:rsidRDefault="00C57B09" w:rsidP="00C57B09">
      <w:pPr>
        <w:jc w:val="both"/>
        <w:rPr>
          <w:rFonts w:asciiTheme="majorHAnsi" w:eastAsia="Proxima Nova" w:hAnsiTheme="majorHAnsi" w:cstheme="majorHAnsi"/>
          <w:color w:val="000000"/>
          <w:sz w:val="18"/>
          <w:szCs w:val="18"/>
        </w:rPr>
      </w:pPr>
    </w:p>
    <w:p w14:paraId="6D98A12B" w14:textId="77777777" w:rsidR="001F3027" w:rsidRPr="00B91726" w:rsidRDefault="001F3027" w:rsidP="001F3027">
      <w:pPr>
        <w:jc w:val="both"/>
        <w:rPr>
          <w:rFonts w:asciiTheme="majorHAnsi" w:eastAsia="Proxima Nova" w:hAnsiTheme="majorHAnsi" w:cstheme="majorHAnsi"/>
          <w:color w:val="000000"/>
          <w:sz w:val="18"/>
          <w:szCs w:val="18"/>
        </w:rPr>
      </w:pPr>
    </w:p>
    <w:p w14:paraId="2946DB82" w14:textId="77777777" w:rsidR="00DA7E4A" w:rsidRPr="00B91726" w:rsidRDefault="00000000" w:rsidP="00316CE4">
      <w:pPr>
        <w:rPr>
          <w:rFonts w:asciiTheme="majorHAnsi" w:hAnsiTheme="majorHAnsi" w:cstheme="majorHAnsi"/>
          <w:sz w:val="18"/>
          <w:szCs w:val="18"/>
        </w:rPr>
      </w:pPr>
      <w:r>
        <w:pict w14:anchorId="07C841D3">
          <v:shape id="_x0000_s2074" type="#_x0000_t75" style="position:absolute;margin-left:0;margin-top:0;width:1pt;height:1pt;z-index:251658240">
            <v:imagedata r:id="rId11"/>
          </v:shape>
        </w:pict>
      </w:r>
    </w:p>
    <w:sectPr w:rsidR="00DA7E4A" w:rsidRPr="00B91726" w:rsidSect="00DA7E4A"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7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9695D" w14:textId="77777777" w:rsidR="003A7437" w:rsidRDefault="003A7437">
      <w:pPr>
        <w:spacing w:after="0"/>
      </w:pPr>
      <w:r>
        <w:separator/>
      </w:r>
    </w:p>
  </w:endnote>
  <w:endnote w:type="continuationSeparator" w:id="0">
    <w:p w14:paraId="383CEDC5" w14:textId="77777777" w:rsidR="003A7437" w:rsidRDefault="003A74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3857" w14:textId="6FDEF082" w:rsidR="00EB4E66" w:rsidRDefault="00EB4E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BDAD4D" wp14:editId="45AE496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77950" cy="638175"/>
              <wp:effectExtent l="0" t="0" r="0" b="0"/>
              <wp:wrapNone/>
              <wp:docPr id="5" name="Text Box 5" descr="Baker Hughe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ED59D0" w14:textId="5B9B8DBA" w:rsidR="00EB4E66" w:rsidRPr="00EB4E66" w:rsidRDefault="00EB4E66" w:rsidP="00EB4E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18374"/>
                              <w:sz w:val="20"/>
                              <w:szCs w:val="20"/>
                            </w:rPr>
                          </w:pPr>
                          <w:r w:rsidRPr="00EB4E66">
                            <w:rPr>
                              <w:rFonts w:ascii="Calibri" w:eastAsia="Calibri" w:hAnsi="Calibri" w:cs="Calibri"/>
                              <w:noProof/>
                              <w:color w:val="018374"/>
                              <w:sz w:val="20"/>
                              <w:szCs w:val="20"/>
                            </w:rPr>
                            <w:t>Baker Hughes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429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BDAD4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Baker Hughes Confidential" style="position:absolute;margin-left:0;margin-top:0;width:108.5pt;height:50.2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" filled="f" stroked="f">
              <v:textbox style="mso-fit-shape-to-text:t" inset="0,0,0,27pt">
                <w:txbxContent>
                  <w:p w14:paraId="7BED59D0" w14:textId="5B9B8DBA" w:rsidR="00EB4E66" w:rsidRPr="00EB4E66" w:rsidRDefault="00EB4E66" w:rsidP="00EB4E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18374"/>
                        <w:sz w:val="20"/>
                        <w:szCs w:val="20"/>
                      </w:rPr>
                    </w:pPr>
                    <w:r w:rsidRPr="00EB4E66">
                      <w:rPr>
                        <w:rFonts w:ascii="Calibri" w:eastAsia="Calibri" w:hAnsi="Calibri" w:cs="Calibri"/>
                        <w:noProof/>
                        <w:color w:val="018374"/>
                        <w:sz w:val="20"/>
                        <w:szCs w:val="20"/>
                      </w:rPr>
                      <w:t>Baker Hughes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8469" w14:textId="7CCEE9D9" w:rsidR="00056FE7" w:rsidRDefault="00EB4E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8EE12A9" wp14:editId="504E955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77950" cy="638175"/>
              <wp:effectExtent l="0" t="0" r="0" b="0"/>
              <wp:wrapNone/>
              <wp:docPr id="6" name="Text Box 6" descr="Baker Hughe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5AC068" w14:textId="6A941432" w:rsidR="00EB4E66" w:rsidRPr="00EB4E66" w:rsidRDefault="00EB4E66" w:rsidP="00EB4E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18374"/>
                              <w:sz w:val="20"/>
                              <w:szCs w:val="20"/>
                            </w:rPr>
                          </w:pPr>
                          <w:r w:rsidRPr="00EB4E66">
                            <w:rPr>
                              <w:rFonts w:ascii="Calibri" w:eastAsia="Calibri" w:hAnsi="Calibri" w:cs="Calibri"/>
                              <w:noProof/>
                              <w:color w:val="018374"/>
                              <w:sz w:val="20"/>
                              <w:szCs w:val="20"/>
                            </w:rPr>
                            <w:t>Baker Hughes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429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EE12A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Baker Hughes Confidential" style="position:absolute;margin-left:0;margin-top:0;width:108.5pt;height:50.25pt;z-index:25166131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" filled="f" stroked="f">
              <v:textbox style="mso-fit-shape-to-text:t" inset="0,0,0,27pt">
                <w:txbxContent>
                  <w:p w14:paraId="2E5AC068" w14:textId="6A941432" w:rsidR="00EB4E66" w:rsidRPr="00EB4E66" w:rsidRDefault="00EB4E66" w:rsidP="00EB4E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18374"/>
                        <w:sz w:val="20"/>
                        <w:szCs w:val="20"/>
                      </w:rPr>
                    </w:pPr>
                    <w:r w:rsidRPr="00EB4E66">
                      <w:rPr>
                        <w:rFonts w:ascii="Calibri" w:eastAsia="Calibri" w:hAnsi="Calibri" w:cs="Calibri"/>
                        <w:noProof/>
                        <w:color w:val="018374"/>
                        <w:sz w:val="20"/>
                        <w:szCs w:val="20"/>
                      </w:rPr>
                      <w:t>Baker Hughes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A0F8C6" w14:textId="77777777" w:rsidR="00056FE7" w:rsidRDefault="002239C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6C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5927C" w14:textId="2CA94E87" w:rsidR="00EB4E66" w:rsidRDefault="00EB4E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364C3C" wp14:editId="1C1786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77950" cy="638175"/>
              <wp:effectExtent l="0" t="0" r="0" b="0"/>
              <wp:wrapNone/>
              <wp:docPr id="4" name="Text Box 4" descr="Baker Hughe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1A9EF5" w14:textId="5C50D32D" w:rsidR="00EB4E66" w:rsidRPr="00EB4E66" w:rsidRDefault="00EB4E66" w:rsidP="00EB4E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18374"/>
                              <w:sz w:val="20"/>
                              <w:szCs w:val="20"/>
                            </w:rPr>
                          </w:pPr>
                          <w:r w:rsidRPr="00EB4E66">
                            <w:rPr>
                              <w:rFonts w:ascii="Calibri" w:eastAsia="Calibri" w:hAnsi="Calibri" w:cs="Calibri"/>
                              <w:noProof/>
                              <w:color w:val="018374"/>
                              <w:sz w:val="20"/>
                              <w:szCs w:val="20"/>
                            </w:rPr>
                            <w:t>Baker Hughes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429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364C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Baker Hughes Confidential" style="position:absolute;margin-left:0;margin-top:0;width:108.5pt;height:50.2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" filled="f" stroked="f">
              <v:textbox style="mso-fit-shape-to-text:t" inset="0,0,0,27pt">
                <w:txbxContent>
                  <w:p w14:paraId="141A9EF5" w14:textId="5C50D32D" w:rsidR="00EB4E66" w:rsidRPr="00EB4E66" w:rsidRDefault="00EB4E66" w:rsidP="00EB4E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18374"/>
                        <w:sz w:val="20"/>
                        <w:szCs w:val="20"/>
                      </w:rPr>
                    </w:pPr>
                    <w:r w:rsidRPr="00EB4E66">
                      <w:rPr>
                        <w:rFonts w:ascii="Calibri" w:eastAsia="Calibri" w:hAnsi="Calibri" w:cs="Calibri"/>
                        <w:noProof/>
                        <w:color w:val="018374"/>
                        <w:sz w:val="20"/>
                        <w:szCs w:val="20"/>
                      </w:rPr>
                      <w:t>Baker Hughes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14538" w14:textId="77777777" w:rsidR="003A7437" w:rsidRDefault="003A7437">
      <w:pPr>
        <w:spacing w:after="0"/>
      </w:pPr>
      <w:r>
        <w:separator/>
      </w:r>
    </w:p>
  </w:footnote>
  <w:footnote w:type="continuationSeparator" w:id="0">
    <w:p w14:paraId="5FA91DB6" w14:textId="77777777" w:rsidR="003A7437" w:rsidRDefault="003A74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AC6E" w14:textId="77777777" w:rsidR="005324B1" w:rsidRDefault="002239C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4112F38" wp14:editId="0777777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C064D8" id="Rectangle 1" o:spid="_x0000_s1026" alt="&quot;&quot;" style="position:absolute;margin-left:560.8pt;margin-top:0;width:612pt;height:157.5pt;z-index:-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9.75pt" o:bullet="t">
        <v:imagedata r:id="rId1" o:title="BD21300_"/>
      </v:shape>
    </w:pict>
  </w:numPicBullet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820C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400A6F"/>
    <w:multiLevelType w:val="hybridMultilevel"/>
    <w:tmpl w:val="D44A9BA8"/>
    <w:lvl w:ilvl="0" w:tplc="0B9CAA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2633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308C4E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BDCB4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96D9C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FE888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C403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5C6E6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1210D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6032BA"/>
    <w:multiLevelType w:val="hybridMultilevel"/>
    <w:tmpl w:val="73AADD84"/>
    <w:lvl w:ilvl="0" w:tplc="5A82C6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E44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741F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C285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21B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1EB0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E46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64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1ED0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D26DC"/>
    <w:multiLevelType w:val="hybridMultilevel"/>
    <w:tmpl w:val="DB04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F26D4"/>
    <w:multiLevelType w:val="hybridMultilevel"/>
    <w:tmpl w:val="9E3E3336"/>
    <w:lvl w:ilvl="0" w:tplc="39026C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FA94A8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20C0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8F2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82A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14B9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C8B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63A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B6D3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47218"/>
    <w:multiLevelType w:val="hybridMultilevel"/>
    <w:tmpl w:val="C98C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7614E"/>
    <w:multiLevelType w:val="hybridMultilevel"/>
    <w:tmpl w:val="27761C7A"/>
    <w:lvl w:ilvl="0" w:tplc="69AA22B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514C28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7A6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45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83A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FA4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6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61A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D0C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F3CA0"/>
    <w:multiLevelType w:val="hybridMultilevel"/>
    <w:tmpl w:val="690C7014"/>
    <w:lvl w:ilvl="0" w:tplc="33025A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7CA079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429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C71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E7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740C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C6F5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C7A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C17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16529"/>
    <w:multiLevelType w:val="hybridMultilevel"/>
    <w:tmpl w:val="6910EB38"/>
    <w:lvl w:ilvl="0" w:tplc="374855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66AF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76B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90D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A69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6C3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69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0FF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60D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181703">
    <w:abstractNumId w:val="9"/>
  </w:num>
  <w:num w:numId="2" w16cid:durableId="2015918431">
    <w:abstractNumId w:val="9"/>
    <w:lvlOverride w:ilvl="0">
      <w:startOverride w:val="1"/>
    </w:lvlOverride>
  </w:num>
  <w:num w:numId="3" w16cid:durableId="294525177">
    <w:abstractNumId w:val="10"/>
  </w:num>
  <w:num w:numId="4" w16cid:durableId="130946285">
    <w:abstractNumId w:val="15"/>
  </w:num>
  <w:num w:numId="5" w16cid:durableId="1109858535">
    <w:abstractNumId w:val="8"/>
  </w:num>
  <w:num w:numId="6" w16cid:durableId="2026208602">
    <w:abstractNumId w:val="7"/>
  </w:num>
  <w:num w:numId="7" w16cid:durableId="784232155">
    <w:abstractNumId w:val="6"/>
  </w:num>
  <w:num w:numId="8" w16cid:durableId="541332203">
    <w:abstractNumId w:val="5"/>
  </w:num>
  <w:num w:numId="9" w16cid:durableId="1321275480">
    <w:abstractNumId w:val="4"/>
  </w:num>
  <w:num w:numId="10" w16cid:durableId="1194881523">
    <w:abstractNumId w:val="3"/>
  </w:num>
  <w:num w:numId="11" w16cid:durableId="1551962211">
    <w:abstractNumId w:val="2"/>
  </w:num>
  <w:num w:numId="12" w16cid:durableId="48961952">
    <w:abstractNumId w:val="1"/>
  </w:num>
  <w:num w:numId="13" w16cid:durableId="1364358117">
    <w:abstractNumId w:val="0"/>
  </w:num>
  <w:num w:numId="14" w16cid:durableId="23092649">
    <w:abstractNumId w:val="14"/>
  </w:num>
  <w:num w:numId="15" w16cid:durableId="1187791572">
    <w:abstractNumId w:val="11"/>
  </w:num>
  <w:num w:numId="16" w16cid:durableId="1050037252">
    <w:abstractNumId w:val="20"/>
  </w:num>
  <w:num w:numId="17" w16cid:durableId="296033293">
    <w:abstractNumId w:val="13"/>
  </w:num>
  <w:num w:numId="18" w16cid:durableId="240456512">
    <w:abstractNumId w:val="17"/>
  </w:num>
  <w:num w:numId="19" w16cid:durableId="1322464347">
    <w:abstractNumId w:val="19"/>
  </w:num>
  <w:num w:numId="20" w16cid:durableId="913005128">
    <w:abstractNumId w:val="12"/>
  </w:num>
  <w:num w:numId="21" w16cid:durableId="612906834">
    <w:abstractNumId w:val="21"/>
  </w:num>
  <w:num w:numId="22" w16cid:durableId="1540627308">
    <w:abstractNumId w:val="16"/>
  </w:num>
  <w:num w:numId="23" w16cid:durableId="1588728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E4A"/>
    <w:rsid w:val="00002750"/>
    <w:rsid w:val="00004D4E"/>
    <w:rsid w:val="00011895"/>
    <w:rsid w:val="00013818"/>
    <w:rsid w:val="00024730"/>
    <w:rsid w:val="00026246"/>
    <w:rsid w:val="000348ED"/>
    <w:rsid w:val="00040CF1"/>
    <w:rsid w:val="0004158B"/>
    <w:rsid w:val="0004439D"/>
    <w:rsid w:val="00046032"/>
    <w:rsid w:val="00051DFD"/>
    <w:rsid w:val="00053EF0"/>
    <w:rsid w:val="00056FE7"/>
    <w:rsid w:val="000570FF"/>
    <w:rsid w:val="00057244"/>
    <w:rsid w:val="00061C1E"/>
    <w:rsid w:val="0006454B"/>
    <w:rsid w:val="00066B3B"/>
    <w:rsid w:val="00067F39"/>
    <w:rsid w:val="00075B13"/>
    <w:rsid w:val="00084739"/>
    <w:rsid w:val="000858C4"/>
    <w:rsid w:val="00092692"/>
    <w:rsid w:val="0009421B"/>
    <w:rsid w:val="0009438A"/>
    <w:rsid w:val="00096203"/>
    <w:rsid w:val="000977B6"/>
    <w:rsid w:val="000A0229"/>
    <w:rsid w:val="000C01B3"/>
    <w:rsid w:val="000D03A8"/>
    <w:rsid w:val="000D3409"/>
    <w:rsid w:val="000D3481"/>
    <w:rsid w:val="000E24AC"/>
    <w:rsid w:val="000E4A73"/>
    <w:rsid w:val="000E74D9"/>
    <w:rsid w:val="000F12EF"/>
    <w:rsid w:val="000F79EA"/>
    <w:rsid w:val="0010184B"/>
    <w:rsid w:val="00134F92"/>
    <w:rsid w:val="00137DC1"/>
    <w:rsid w:val="00141E9F"/>
    <w:rsid w:val="00143224"/>
    <w:rsid w:val="00145B33"/>
    <w:rsid w:val="001468F3"/>
    <w:rsid w:val="00152C3A"/>
    <w:rsid w:val="001539C4"/>
    <w:rsid w:val="0015570C"/>
    <w:rsid w:val="00156D97"/>
    <w:rsid w:val="00162BEE"/>
    <w:rsid w:val="00171E1B"/>
    <w:rsid w:val="00174A87"/>
    <w:rsid w:val="001810D4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49C0"/>
    <w:rsid w:val="001E08A4"/>
    <w:rsid w:val="001E5D7A"/>
    <w:rsid w:val="001F3027"/>
    <w:rsid w:val="002057AC"/>
    <w:rsid w:val="00205C06"/>
    <w:rsid w:val="0020735F"/>
    <w:rsid w:val="002102AC"/>
    <w:rsid w:val="00211918"/>
    <w:rsid w:val="002146F8"/>
    <w:rsid w:val="00215593"/>
    <w:rsid w:val="00217917"/>
    <w:rsid w:val="002239C7"/>
    <w:rsid w:val="002372E8"/>
    <w:rsid w:val="0023768B"/>
    <w:rsid w:val="00242901"/>
    <w:rsid w:val="00250C21"/>
    <w:rsid w:val="00250FD9"/>
    <w:rsid w:val="0025163F"/>
    <w:rsid w:val="002521F3"/>
    <w:rsid w:val="00254330"/>
    <w:rsid w:val="00260F01"/>
    <w:rsid w:val="0026478F"/>
    <w:rsid w:val="0027021D"/>
    <w:rsid w:val="0027121F"/>
    <w:rsid w:val="00275C94"/>
    <w:rsid w:val="00277638"/>
    <w:rsid w:val="0028164F"/>
    <w:rsid w:val="002823BE"/>
    <w:rsid w:val="0028763B"/>
    <w:rsid w:val="00297ED0"/>
    <w:rsid w:val="002A4EDA"/>
    <w:rsid w:val="002B01E3"/>
    <w:rsid w:val="002B3FC8"/>
    <w:rsid w:val="002B5689"/>
    <w:rsid w:val="002D4C3E"/>
    <w:rsid w:val="002D527D"/>
    <w:rsid w:val="002D7DF9"/>
    <w:rsid w:val="002F10E7"/>
    <w:rsid w:val="002F5C0A"/>
    <w:rsid w:val="002F69E4"/>
    <w:rsid w:val="00300A98"/>
    <w:rsid w:val="0030724A"/>
    <w:rsid w:val="00310832"/>
    <w:rsid w:val="00316CE4"/>
    <w:rsid w:val="00317F96"/>
    <w:rsid w:val="00321225"/>
    <w:rsid w:val="00323C3F"/>
    <w:rsid w:val="003279A4"/>
    <w:rsid w:val="003353C6"/>
    <w:rsid w:val="00337114"/>
    <w:rsid w:val="0035004C"/>
    <w:rsid w:val="00356BAA"/>
    <w:rsid w:val="003571C8"/>
    <w:rsid w:val="00363E83"/>
    <w:rsid w:val="00367FFE"/>
    <w:rsid w:val="00383057"/>
    <w:rsid w:val="00385963"/>
    <w:rsid w:val="0039587A"/>
    <w:rsid w:val="0039703C"/>
    <w:rsid w:val="003974BB"/>
    <w:rsid w:val="003A091E"/>
    <w:rsid w:val="003A7437"/>
    <w:rsid w:val="003B0CBA"/>
    <w:rsid w:val="003B1D46"/>
    <w:rsid w:val="003B270C"/>
    <w:rsid w:val="003C636D"/>
    <w:rsid w:val="003C7C58"/>
    <w:rsid w:val="003E5D64"/>
    <w:rsid w:val="003F53C8"/>
    <w:rsid w:val="00403149"/>
    <w:rsid w:val="004037EF"/>
    <w:rsid w:val="00405BAD"/>
    <w:rsid w:val="004113D8"/>
    <w:rsid w:val="00416463"/>
    <w:rsid w:val="00423827"/>
    <w:rsid w:val="004258E3"/>
    <w:rsid w:val="00437B8B"/>
    <w:rsid w:val="004638B2"/>
    <w:rsid w:val="00465113"/>
    <w:rsid w:val="00466516"/>
    <w:rsid w:val="00467A64"/>
    <w:rsid w:val="00467F3F"/>
    <w:rsid w:val="004727C2"/>
    <w:rsid w:val="00476144"/>
    <w:rsid w:val="004915EA"/>
    <w:rsid w:val="004A0103"/>
    <w:rsid w:val="004A4493"/>
    <w:rsid w:val="004B2516"/>
    <w:rsid w:val="004B6A2A"/>
    <w:rsid w:val="004C0172"/>
    <w:rsid w:val="004C1AF6"/>
    <w:rsid w:val="004C389B"/>
    <w:rsid w:val="004C58A6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3E46"/>
    <w:rsid w:val="005102E4"/>
    <w:rsid w:val="005106C0"/>
    <w:rsid w:val="005119B6"/>
    <w:rsid w:val="005166BF"/>
    <w:rsid w:val="005247B7"/>
    <w:rsid w:val="005324B1"/>
    <w:rsid w:val="0053324D"/>
    <w:rsid w:val="00533AC2"/>
    <w:rsid w:val="005372FA"/>
    <w:rsid w:val="00550D11"/>
    <w:rsid w:val="00556337"/>
    <w:rsid w:val="005611C3"/>
    <w:rsid w:val="00562422"/>
    <w:rsid w:val="00565B06"/>
    <w:rsid w:val="00567BF0"/>
    <w:rsid w:val="005727A8"/>
    <w:rsid w:val="0057283A"/>
    <w:rsid w:val="00574328"/>
    <w:rsid w:val="00575C01"/>
    <w:rsid w:val="00581515"/>
    <w:rsid w:val="00582623"/>
    <w:rsid w:val="005826C2"/>
    <w:rsid w:val="0059085F"/>
    <w:rsid w:val="00594CBE"/>
    <w:rsid w:val="005A459B"/>
    <w:rsid w:val="005A74EC"/>
    <w:rsid w:val="005B3D67"/>
    <w:rsid w:val="005B437C"/>
    <w:rsid w:val="005D0108"/>
    <w:rsid w:val="005D124D"/>
    <w:rsid w:val="005E088C"/>
    <w:rsid w:val="005E257D"/>
    <w:rsid w:val="005E309B"/>
    <w:rsid w:val="005E6E43"/>
    <w:rsid w:val="005F4455"/>
    <w:rsid w:val="00607249"/>
    <w:rsid w:val="006073C9"/>
    <w:rsid w:val="006104FF"/>
    <w:rsid w:val="00614B7C"/>
    <w:rsid w:val="0062239B"/>
    <w:rsid w:val="00625B8A"/>
    <w:rsid w:val="00641704"/>
    <w:rsid w:val="00644D4E"/>
    <w:rsid w:val="00646D01"/>
    <w:rsid w:val="00663536"/>
    <w:rsid w:val="006648D4"/>
    <w:rsid w:val="00673F18"/>
    <w:rsid w:val="00674E29"/>
    <w:rsid w:val="00676CEB"/>
    <w:rsid w:val="00683A86"/>
    <w:rsid w:val="0068557B"/>
    <w:rsid w:val="00685BD3"/>
    <w:rsid w:val="00692FCC"/>
    <w:rsid w:val="0069300B"/>
    <w:rsid w:val="006A2909"/>
    <w:rsid w:val="006A4C72"/>
    <w:rsid w:val="006B155B"/>
    <w:rsid w:val="006B6649"/>
    <w:rsid w:val="006C5602"/>
    <w:rsid w:val="006D65F8"/>
    <w:rsid w:val="006E1308"/>
    <w:rsid w:val="006F4D23"/>
    <w:rsid w:val="006F6AB7"/>
    <w:rsid w:val="00700993"/>
    <w:rsid w:val="00710627"/>
    <w:rsid w:val="00711293"/>
    <w:rsid w:val="0071186B"/>
    <w:rsid w:val="007151A7"/>
    <w:rsid w:val="007175B9"/>
    <w:rsid w:val="007215A9"/>
    <w:rsid w:val="007253E8"/>
    <w:rsid w:val="00735140"/>
    <w:rsid w:val="0073645E"/>
    <w:rsid w:val="007366E5"/>
    <w:rsid w:val="00742ABA"/>
    <w:rsid w:val="00745196"/>
    <w:rsid w:val="007520A4"/>
    <w:rsid w:val="00755346"/>
    <w:rsid w:val="007567B3"/>
    <w:rsid w:val="00762EF7"/>
    <w:rsid w:val="007650D8"/>
    <w:rsid w:val="00776E3A"/>
    <w:rsid w:val="007850D1"/>
    <w:rsid w:val="007857C8"/>
    <w:rsid w:val="00785F52"/>
    <w:rsid w:val="00785FEB"/>
    <w:rsid w:val="00785FF6"/>
    <w:rsid w:val="00790E98"/>
    <w:rsid w:val="007A0237"/>
    <w:rsid w:val="007A0F44"/>
    <w:rsid w:val="007A729F"/>
    <w:rsid w:val="007B0637"/>
    <w:rsid w:val="007B328D"/>
    <w:rsid w:val="007B3F4F"/>
    <w:rsid w:val="007C0E0E"/>
    <w:rsid w:val="007C153D"/>
    <w:rsid w:val="007C333C"/>
    <w:rsid w:val="007C34A8"/>
    <w:rsid w:val="007E6046"/>
    <w:rsid w:val="007E7052"/>
    <w:rsid w:val="007F71A4"/>
    <w:rsid w:val="008030EE"/>
    <w:rsid w:val="00805170"/>
    <w:rsid w:val="00811971"/>
    <w:rsid w:val="00812148"/>
    <w:rsid w:val="00814B43"/>
    <w:rsid w:val="00814FA5"/>
    <w:rsid w:val="008246DD"/>
    <w:rsid w:val="00825CED"/>
    <w:rsid w:val="0083016A"/>
    <w:rsid w:val="00833C48"/>
    <w:rsid w:val="00845B76"/>
    <w:rsid w:val="00846AAE"/>
    <w:rsid w:val="00847442"/>
    <w:rsid w:val="00866192"/>
    <w:rsid w:val="00867081"/>
    <w:rsid w:val="00867C87"/>
    <w:rsid w:val="008757B0"/>
    <w:rsid w:val="00893C0D"/>
    <w:rsid w:val="008978E8"/>
    <w:rsid w:val="008A02C4"/>
    <w:rsid w:val="008A49A0"/>
    <w:rsid w:val="008A6538"/>
    <w:rsid w:val="008A773C"/>
    <w:rsid w:val="008C00EA"/>
    <w:rsid w:val="008C4D7F"/>
    <w:rsid w:val="008C74A5"/>
    <w:rsid w:val="008D4FC8"/>
    <w:rsid w:val="008D5A80"/>
    <w:rsid w:val="008E5483"/>
    <w:rsid w:val="008E7747"/>
    <w:rsid w:val="008F4532"/>
    <w:rsid w:val="00924025"/>
    <w:rsid w:val="009254D8"/>
    <w:rsid w:val="00925720"/>
    <w:rsid w:val="0092785F"/>
    <w:rsid w:val="00927B7F"/>
    <w:rsid w:val="00927FF5"/>
    <w:rsid w:val="00930560"/>
    <w:rsid w:val="00933CCA"/>
    <w:rsid w:val="0093795C"/>
    <w:rsid w:val="009411E8"/>
    <w:rsid w:val="00947B9D"/>
    <w:rsid w:val="00952C89"/>
    <w:rsid w:val="009540F4"/>
    <w:rsid w:val="009545EF"/>
    <w:rsid w:val="00956B75"/>
    <w:rsid w:val="0097175E"/>
    <w:rsid w:val="00977C87"/>
    <w:rsid w:val="00982B9C"/>
    <w:rsid w:val="0098682F"/>
    <w:rsid w:val="0098694E"/>
    <w:rsid w:val="009918BB"/>
    <w:rsid w:val="00991D8F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0687"/>
    <w:rsid w:val="009F2058"/>
    <w:rsid w:val="009F391D"/>
    <w:rsid w:val="00A1144C"/>
    <w:rsid w:val="00A1329C"/>
    <w:rsid w:val="00A25023"/>
    <w:rsid w:val="00A2760D"/>
    <w:rsid w:val="00A42CE4"/>
    <w:rsid w:val="00A56B81"/>
    <w:rsid w:val="00A60CE3"/>
    <w:rsid w:val="00A6314E"/>
    <w:rsid w:val="00A6521B"/>
    <w:rsid w:val="00A724EA"/>
    <w:rsid w:val="00A77B4D"/>
    <w:rsid w:val="00A8052D"/>
    <w:rsid w:val="00A82601"/>
    <w:rsid w:val="00A9077F"/>
    <w:rsid w:val="00AA04BD"/>
    <w:rsid w:val="00AA196F"/>
    <w:rsid w:val="00AA276C"/>
    <w:rsid w:val="00AB673E"/>
    <w:rsid w:val="00AC58DD"/>
    <w:rsid w:val="00AC7C34"/>
    <w:rsid w:val="00AD121E"/>
    <w:rsid w:val="00AD518A"/>
    <w:rsid w:val="00AD6216"/>
    <w:rsid w:val="00AE0E18"/>
    <w:rsid w:val="00AE2F61"/>
    <w:rsid w:val="00AE313B"/>
    <w:rsid w:val="00AE4EB7"/>
    <w:rsid w:val="00AE7650"/>
    <w:rsid w:val="00AF2EA1"/>
    <w:rsid w:val="00AF41D1"/>
    <w:rsid w:val="00B1057F"/>
    <w:rsid w:val="00B111DF"/>
    <w:rsid w:val="00B112B1"/>
    <w:rsid w:val="00B11645"/>
    <w:rsid w:val="00B1221A"/>
    <w:rsid w:val="00B204FE"/>
    <w:rsid w:val="00B2216A"/>
    <w:rsid w:val="00B24A49"/>
    <w:rsid w:val="00B25746"/>
    <w:rsid w:val="00B2620E"/>
    <w:rsid w:val="00B4284C"/>
    <w:rsid w:val="00B45A4A"/>
    <w:rsid w:val="00B47E1E"/>
    <w:rsid w:val="00B52211"/>
    <w:rsid w:val="00B54661"/>
    <w:rsid w:val="00B55487"/>
    <w:rsid w:val="00B63B93"/>
    <w:rsid w:val="00B763B5"/>
    <w:rsid w:val="00B77D90"/>
    <w:rsid w:val="00B826CB"/>
    <w:rsid w:val="00B90654"/>
    <w:rsid w:val="00B90D7C"/>
    <w:rsid w:val="00B91175"/>
    <w:rsid w:val="00B91726"/>
    <w:rsid w:val="00B93FBB"/>
    <w:rsid w:val="00B96A21"/>
    <w:rsid w:val="00B9711E"/>
    <w:rsid w:val="00BA71B3"/>
    <w:rsid w:val="00BB34BE"/>
    <w:rsid w:val="00BC0E1A"/>
    <w:rsid w:val="00BC1472"/>
    <w:rsid w:val="00BD2DD6"/>
    <w:rsid w:val="00BD55EE"/>
    <w:rsid w:val="00BD5EF5"/>
    <w:rsid w:val="00BE29A1"/>
    <w:rsid w:val="00C0155C"/>
    <w:rsid w:val="00C10C57"/>
    <w:rsid w:val="00C307D0"/>
    <w:rsid w:val="00C3233C"/>
    <w:rsid w:val="00C3763A"/>
    <w:rsid w:val="00C42F23"/>
    <w:rsid w:val="00C47587"/>
    <w:rsid w:val="00C51E7E"/>
    <w:rsid w:val="00C57B09"/>
    <w:rsid w:val="00C60281"/>
    <w:rsid w:val="00C7519A"/>
    <w:rsid w:val="00C779DA"/>
    <w:rsid w:val="00C814F7"/>
    <w:rsid w:val="00C81C04"/>
    <w:rsid w:val="00C91B4B"/>
    <w:rsid w:val="00C93DE1"/>
    <w:rsid w:val="00CA18E8"/>
    <w:rsid w:val="00CA1ED0"/>
    <w:rsid w:val="00CA2E0A"/>
    <w:rsid w:val="00CB3192"/>
    <w:rsid w:val="00CC1E5C"/>
    <w:rsid w:val="00CD1043"/>
    <w:rsid w:val="00CD555A"/>
    <w:rsid w:val="00CE2C76"/>
    <w:rsid w:val="00CF5DCF"/>
    <w:rsid w:val="00D02755"/>
    <w:rsid w:val="00D046EF"/>
    <w:rsid w:val="00D07137"/>
    <w:rsid w:val="00D12C2B"/>
    <w:rsid w:val="00D14C4B"/>
    <w:rsid w:val="00D22E33"/>
    <w:rsid w:val="00D35BBD"/>
    <w:rsid w:val="00D37FAD"/>
    <w:rsid w:val="00D5184A"/>
    <w:rsid w:val="00D5248D"/>
    <w:rsid w:val="00D5627D"/>
    <w:rsid w:val="00D63A94"/>
    <w:rsid w:val="00D6600D"/>
    <w:rsid w:val="00D6664A"/>
    <w:rsid w:val="00D70757"/>
    <w:rsid w:val="00D728D5"/>
    <w:rsid w:val="00D73C98"/>
    <w:rsid w:val="00D77483"/>
    <w:rsid w:val="00D7797C"/>
    <w:rsid w:val="00D77E42"/>
    <w:rsid w:val="00D80924"/>
    <w:rsid w:val="00D83EA1"/>
    <w:rsid w:val="00D85CA4"/>
    <w:rsid w:val="00D978A0"/>
    <w:rsid w:val="00DA1F8E"/>
    <w:rsid w:val="00DA7E4A"/>
    <w:rsid w:val="00DB0B61"/>
    <w:rsid w:val="00DB5546"/>
    <w:rsid w:val="00DC0D9C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37C4"/>
    <w:rsid w:val="00E066EE"/>
    <w:rsid w:val="00E07D28"/>
    <w:rsid w:val="00E13E8C"/>
    <w:rsid w:val="00E1693D"/>
    <w:rsid w:val="00E2193D"/>
    <w:rsid w:val="00E30CB9"/>
    <w:rsid w:val="00E379DC"/>
    <w:rsid w:val="00E463C9"/>
    <w:rsid w:val="00E46808"/>
    <w:rsid w:val="00E5521B"/>
    <w:rsid w:val="00E555CD"/>
    <w:rsid w:val="00E61D86"/>
    <w:rsid w:val="00E61FB1"/>
    <w:rsid w:val="00E63862"/>
    <w:rsid w:val="00E665C1"/>
    <w:rsid w:val="00E72DA3"/>
    <w:rsid w:val="00E864F3"/>
    <w:rsid w:val="00E8761D"/>
    <w:rsid w:val="00E910CE"/>
    <w:rsid w:val="00E97BD9"/>
    <w:rsid w:val="00EB43DF"/>
    <w:rsid w:val="00EB4E66"/>
    <w:rsid w:val="00EC533D"/>
    <w:rsid w:val="00ED6B99"/>
    <w:rsid w:val="00EE0848"/>
    <w:rsid w:val="00EE1EC6"/>
    <w:rsid w:val="00EE52D6"/>
    <w:rsid w:val="00F03B1E"/>
    <w:rsid w:val="00F03F2C"/>
    <w:rsid w:val="00F07F0E"/>
    <w:rsid w:val="00F1202D"/>
    <w:rsid w:val="00F217AB"/>
    <w:rsid w:val="00F31149"/>
    <w:rsid w:val="00F35A06"/>
    <w:rsid w:val="00F435D3"/>
    <w:rsid w:val="00F46425"/>
    <w:rsid w:val="00F5078D"/>
    <w:rsid w:val="00F51FCE"/>
    <w:rsid w:val="00F534FB"/>
    <w:rsid w:val="00F56FFE"/>
    <w:rsid w:val="00F7202F"/>
    <w:rsid w:val="00F761D3"/>
    <w:rsid w:val="00F904FC"/>
    <w:rsid w:val="00F93008"/>
    <w:rsid w:val="00F935BF"/>
    <w:rsid w:val="00F94EB5"/>
    <w:rsid w:val="00FA4359"/>
    <w:rsid w:val="00FA4C84"/>
    <w:rsid w:val="00FB0F18"/>
    <w:rsid w:val="00FB7C63"/>
    <w:rsid w:val="00FC074E"/>
    <w:rsid w:val="00FC1F37"/>
    <w:rsid w:val="00FC2501"/>
    <w:rsid w:val="00FE18B2"/>
    <w:rsid w:val="00FE7443"/>
    <w:rsid w:val="03F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  <w14:docId w14:val="1A738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customStyle="1" w:styleId="verdana">
    <w:name w:val="verdana"/>
    <w:basedOn w:val="Heading2"/>
    <w:rsid w:val="001F3027"/>
    <w:pPr>
      <w:keepLines w:val="0"/>
      <w:suppressAutoHyphens/>
    </w:pPr>
    <w:rPr>
      <w:rFonts w:ascii="Times New Roman" w:eastAsia="Times New Roman" w:hAnsi="Times New Roman" w:cs="Times New Roman"/>
      <w:bCs/>
      <w:color w:val="auto"/>
      <w:sz w:val="28"/>
      <w:szCs w:val="28"/>
      <w:lang w:val="en-GB" w:eastAsia="zh-CN"/>
    </w:rPr>
  </w:style>
  <w:style w:type="paragraph" w:styleId="ListParagraph">
    <w:name w:val="List Paragraph"/>
    <w:basedOn w:val="Normal"/>
    <w:uiPriority w:val="34"/>
    <w:unhideWhenUsed/>
    <w:rsid w:val="002D7DF9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367FFE"/>
    <w:pPr>
      <w:spacing w:before="40" w:after="120"/>
    </w:pPr>
    <w:rPr>
      <w:rFonts w:ascii="Arial" w:eastAsia="Times New Roman" w:hAnsi="Arial" w:cs="Times New Roman"/>
      <w:color w:val="auto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367FFE"/>
    <w:rPr>
      <w:rFonts w:ascii="Arial" w:eastAsia="Times New Roman" w:hAnsi="Arial" w:cs="Times New Roman"/>
      <w:color w:val="auto"/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8757B0"/>
  </w:style>
  <w:style w:type="paragraph" w:customStyle="1" w:styleId="p">
    <w:name w:val="p"/>
    <w:basedOn w:val="Normal"/>
    <w:rsid w:val="00E1693D"/>
    <w:pPr>
      <w:spacing w:after="0" w:line="240" w:lineRule="atLeas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0E18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https://rdxfootmark.naukri.com/v2/track/openCv?trackingInfo=e7ce46be6e5ab27bf75c90929fc6fd52134f530e18705c4458440321091b5b58110c16001149585c0a4356014b4450530401195c1333471b1b11154150550d534c011503504e1c180c571833471b1b041549585b004d584b50535a4f162e024b4340010143071944095400551b135b105516155c5c00031c120842501442095b5d5518120a10031753444f4a081e0103030513405c5809564b170c034e6&amp;docType=doc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173360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4F64DA17D849E9818DA9F121EC8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16379-9574-4CAF-85FC-0D19101F7EB1}"/>
      </w:docPartPr>
      <w:docPartBody>
        <w:p w:rsidR="0068557B" w:rsidRDefault="00594CBE">
          <w:pPr>
            <w:pStyle w:val="1D4F64DA17D849E9818DA9F121EC8414"/>
          </w:pPr>
          <w:r w:rsidRPr="00565B06">
            <w:t>Experience</w:t>
          </w:r>
        </w:p>
      </w:docPartBody>
    </w:docPart>
    <w:docPart>
      <w:docPartPr>
        <w:name w:val="F1F9D79E285047B8A11DFCDC48177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061CF-17DF-4BF3-A4AE-0ADB84243EE2}"/>
      </w:docPartPr>
      <w:docPartBody>
        <w:p w:rsidR="0068557B" w:rsidRDefault="00594CBE">
          <w:pPr>
            <w:pStyle w:val="F1F9D79E285047B8A11DFCDC48177C55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878"/>
    <w:rsid w:val="001A5878"/>
    <w:rsid w:val="003F235F"/>
    <w:rsid w:val="004C5125"/>
    <w:rsid w:val="00527CE9"/>
    <w:rsid w:val="00594CBE"/>
    <w:rsid w:val="0068557B"/>
    <w:rsid w:val="006D160E"/>
    <w:rsid w:val="00931744"/>
    <w:rsid w:val="00963579"/>
    <w:rsid w:val="009A01B6"/>
    <w:rsid w:val="009A12CC"/>
    <w:rsid w:val="009D4F1D"/>
    <w:rsid w:val="00A638EC"/>
    <w:rsid w:val="00CD78A2"/>
    <w:rsid w:val="00DA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1D4F64DA17D849E9818DA9F121EC8414">
    <w:name w:val="1D4F64DA17D849E9818DA9F121EC8414"/>
  </w:style>
  <w:style w:type="paragraph" w:customStyle="1" w:styleId="F1F9D79E285047B8A11DFCDC48177C55">
    <w:name w:val="F1F9D79E285047B8A11DFCDC48177C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Hyderabad    </CompanyAddress>
  <CompanyPhone>+91-8179483239</CompanyPhone>
  <CompanyFax/>
  <CompanyEmail>                           anjaneya4433@gmail.com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2023-10-19T14:02:00Z</dcterms:created>
  <dcterms:modified xsi:type="dcterms:W3CDTF">2023-10-25T16:27:00Z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FooterShapeIds">
    <vt:lpwstr>4,5,6</vt:lpwstr>
  </property>
  <property fmtid="{D5CDD505-2E9C-101B-9397-08002B2CF9AE}" pid="4" name="ClassificationContentMarkingFooterFontProps">
    <vt:lpwstr>#018374,10,Calibri</vt:lpwstr>
  </property>
  <property fmtid="{D5CDD505-2E9C-101B-9397-08002B2CF9AE}" pid="5" name="ClassificationContentMarkingFooterText">
    <vt:lpwstr>Baker Hughes Confidential</vt:lpwstr>
  </property>
  <property fmtid="{D5CDD505-2E9C-101B-9397-08002B2CF9AE}" pid="6" name="MSIP_Label_5e9b8670-7aa7-46fe-bc5d-db51cd81d267_Enabled">
    <vt:lpwstr>true</vt:lpwstr>
  </property>
  <property fmtid="{D5CDD505-2E9C-101B-9397-08002B2CF9AE}" pid="7" name="MSIP_Label_5e9b8670-7aa7-46fe-bc5d-db51cd81d267_SetDate">
    <vt:lpwstr>2023-10-16T17:35:23Z</vt:lpwstr>
  </property>
  <property fmtid="{D5CDD505-2E9C-101B-9397-08002B2CF9AE}" pid="8" name="MSIP_Label_5e9b8670-7aa7-46fe-bc5d-db51cd81d267_Method">
    <vt:lpwstr>Standard</vt:lpwstr>
  </property>
  <property fmtid="{D5CDD505-2E9C-101B-9397-08002B2CF9AE}" pid="9" name="MSIP_Label_5e9b8670-7aa7-46fe-bc5d-db51cd81d267_Name">
    <vt:lpwstr>Baker Hughes Confidential - Not Encrypted</vt:lpwstr>
  </property>
  <property fmtid="{D5CDD505-2E9C-101B-9397-08002B2CF9AE}" pid="10" name="MSIP_Label_5e9b8670-7aa7-46fe-bc5d-db51cd81d267_SiteId">
    <vt:lpwstr>d584a4b7-b1f2-4714-a578-fd4d43c146a6</vt:lpwstr>
  </property>
  <property fmtid="{D5CDD505-2E9C-101B-9397-08002B2CF9AE}" pid="11" name="MSIP_Label_5e9b8670-7aa7-46fe-bc5d-db51cd81d267_ActionId">
    <vt:lpwstr>a23cdbe8-81de-44ac-8443-bd14b42a2602</vt:lpwstr>
  </property>
  <property fmtid="{D5CDD505-2E9C-101B-9397-08002B2CF9AE}" pid="12" name="MSIP_Label_5e9b8670-7aa7-46fe-bc5d-db51cd81d267_ContentBits">
    <vt:lpwstr>2</vt:lpwstr>
  </property>
</Properties>
</file>